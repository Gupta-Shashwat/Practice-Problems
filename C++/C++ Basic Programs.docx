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2DA27" w14:textId="25467152" w:rsidR="007F7CB2" w:rsidRPr="008518C3" w:rsidRDefault="00882877" w:rsidP="001E5267">
      <w:pPr>
        <w:spacing w:after="240" w:line="240" w:lineRule="auto"/>
        <w:jc w:val="center"/>
        <w:rPr>
          <w:rFonts w:ascii="Times New Roman" w:hAnsi="Times New Roman"/>
          <w:b/>
          <w:sz w:val="52"/>
          <w:szCs w:val="52"/>
        </w:rPr>
      </w:pPr>
      <w:r w:rsidRPr="007F7CB2">
        <w:rPr>
          <w:rFonts w:ascii="Times New Roman" w:hAnsi="Times New Roman"/>
          <w:b/>
          <w:sz w:val="52"/>
          <w:szCs w:val="52"/>
        </w:rPr>
        <w:t>Index</w:t>
      </w:r>
    </w:p>
    <w:tbl>
      <w:tblPr>
        <w:tblW w:w="10980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0"/>
        <w:gridCol w:w="9990"/>
      </w:tblGrid>
      <w:tr w:rsidR="001E5267" w14:paraId="2BD1703E" w14:textId="77777777" w:rsidTr="001E5267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85614" w14:textId="29E08476" w:rsidR="001E5267" w:rsidRDefault="001E5267" w:rsidP="001E5267">
            <w:pPr>
              <w:spacing w:before="120" w:after="120" w:line="240" w:lineRule="auto"/>
              <w:jc w:val="center"/>
              <w:rPr>
                <w:rFonts w:ascii="Times New Roman" w:hAnsi="Times New Roman"/>
                <w:sz w:val="32"/>
                <w:szCs w:val="22"/>
              </w:rPr>
            </w:pPr>
            <w:r>
              <w:rPr>
                <w:rFonts w:ascii="Times New Roman" w:hAnsi="Times New Roman"/>
                <w:sz w:val="32"/>
              </w:rPr>
              <w:t>S.No.</w:t>
            </w:r>
          </w:p>
        </w:tc>
        <w:tc>
          <w:tcPr>
            <w:tcW w:w="9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AE6B3" w14:textId="1561B30E" w:rsidR="001E5267" w:rsidRDefault="001E5267" w:rsidP="001E5267">
            <w:pPr>
              <w:spacing w:before="120" w:after="120" w:line="240" w:lineRule="auto"/>
              <w:jc w:val="center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PROGRAMS</w:t>
            </w:r>
          </w:p>
        </w:tc>
      </w:tr>
      <w:tr w:rsidR="001E5267" w14:paraId="6247B875" w14:textId="77777777" w:rsidTr="001E5267">
        <w:trPr>
          <w:trHeight w:val="152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BCCDF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1.</w:t>
            </w:r>
          </w:p>
        </w:tc>
        <w:tc>
          <w:tcPr>
            <w:tcW w:w="9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F5264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Input two numbers and print their sum.</w:t>
            </w:r>
          </w:p>
        </w:tc>
      </w:tr>
      <w:tr w:rsidR="001E5267" w14:paraId="75F7DFB9" w14:textId="77777777" w:rsidTr="001E5267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C45E1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2.</w:t>
            </w:r>
          </w:p>
        </w:tc>
        <w:tc>
          <w:tcPr>
            <w:tcW w:w="9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1CB30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 xml:space="preserve">Input principle amount, rate and time and calculate S.I. </w:t>
            </w:r>
          </w:p>
        </w:tc>
      </w:tr>
      <w:tr w:rsidR="001E5267" w14:paraId="628216AA" w14:textId="77777777" w:rsidTr="001E5267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EA6AE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3.</w:t>
            </w:r>
          </w:p>
        </w:tc>
        <w:tc>
          <w:tcPr>
            <w:tcW w:w="9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D3F66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Input length and breadth and calculate area of rectangle</w:t>
            </w:r>
          </w:p>
        </w:tc>
      </w:tr>
      <w:tr w:rsidR="001E5267" w14:paraId="080C2180" w14:textId="77777777" w:rsidTr="001E5267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C71AB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4.</w:t>
            </w:r>
          </w:p>
        </w:tc>
        <w:tc>
          <w:tcPr>
            <w:tcW w:w="9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174E6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Input the side and calculate area of square.</w:t>
            </w:r>
          </w:p>
        </w:tc>
      </w:tr>
      <w:tr w:rsidR="001E5267" w14:paraId="09854335" w14:textId="77777777" w:rsidTr="001E5267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DE27F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5.</w:t>
            </w:r>
          </w:p>
        </w:tc>
        <w:tc>
          <w:tcPr>
            <w:tcW w:w="9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7086B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Input radius and calculate area and circumference of circle.</w:t>
            </w:r>
          </w:p>
        </w:tc>
      </w:tr>
      <w:tr w:rsidR="001E5267" w14:paraId="25A429B5" w14:textId="77777777" w:rsidTr="001E5267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FF5A9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6.</w:t>
            </w:r>
          </w:p>
        </w:tc>
        <w:tc>
          <w:tcPr>
            <w:tcW w:w="9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03114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Input base and height and calculate area of triangle</w:t>
            </w:r>
          </w:p>
        </w:tc>
      </w:tr>
      <w:tr w:rsidR="001E5267" w14:paraId="3669473F" w14:textId="77777777" w:rsidTr="001E5267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0C100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7.</w:t>
            </w:r>
          </w:p>
        </w:tc>
        <w:tc>
          <w:tcPr>
            <w:tcW w:w="9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8D1FA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If Basic salary is input through keyboard write a program to calculate gross salary. Where,</w:t>
            </w:r>
          </w:p>
          <w:p w14:paraId="7C7C2767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 xml:space="preserve">  da is 10% of bs.</w:t>
            </w:r>
          </w:p>
          <w:p w14:paraId="4200947A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 xml:space="preserve">  ta is 12% of bs.</w:t>
            </w:r>
          </w:p>
          <w:p w14:paraId="2B4CE21D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 xml:space="preserve">  hra is 10% of bs.</w:t>
            </w:r>
          </w:p>
        </w:tc>
      </w:tr>
      <w:tr w:rsidR="001E5267" w14:paraId="537BE644" w14:textId="77777777" w:rsidTr="001E5267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F0803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8.</w:t>
            </w:r>
          </w:p>
        </w:tc>
        <w:tc>
          <w:tcPr>
            <w:tcW w:w="9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349E9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Input temperature in Fahrenheit and convert into Celsius.</w:t>
            </w:r>
          </w:p>
        </w:tc>
      </w:tr>
      <w:tr w:rsidR="001E5267" w14:paraId="25F95A33" w14:textId="77777777" w:rsidTr="001E5267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D9671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9.</w:t>
            </w:r>
          </w:p>
        </w:tc>
        <w:tc>
          <w:tcPr>
            <w:tcW w:w="9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161C9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Input two numbers and swap them.</w:t>
            </w:r>
          </w:p>
        </w:tc>
      </w:tr>
      <w:tr w:rsidR="001E5267" w14:paraId="15D4C7A4" w14:textId="77777777" w:rsidTr="001E5267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629B3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10.</w:t>
            </w:r>
          </w:p>
        </w:tc>
        <w:tc>
          <w:tcPr>
            <w:tcW w:w="9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A9A56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Input 5 digit numbers and calculate sum of its digits.</w:t>
            </w:r>
          </w:p>
        </w:tc>
      </w:tr>
      <w:tr w:rsidR="001E5267" w14:paraId="33D92296" w14:textId="77777777" w:rsidTr="001E5267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B8FF5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11.</w:t>
            </w:r>
          </w:p>
        </w:tc>
        <w:tc>
          <w:tcPr>
            <w:tcW w:w="9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E7861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Input two numbers and print the greater number.</w:t>
            </w:r>
          </w:p>
        </w:tc>
      </w:tr>
      <w:tr w:rsidR="001E5267" w14:paraId="58F25AB7" w14:textId="77777777" w:rsidTr="001E5267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0A74B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12.</w:t>
            </w:r>
          </w:p>
        </w:tc>
        <w:tc>
          <w:tcPr>
            <w:tcW w:w="9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EA7B7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Input a number and check if it is even or odd.</w:t>
            </w:r>
          </w:p>
        </w:tc>
      </w:tr>
      <w:tr w:rsidR="001E5267" w14:paraId="5465D2C6" w14:textId="77777777" w:rsidTr="001E5267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F1610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13.</w:t>
            </w:r>
          </w:p>
        </w:tc>
        <w:tc>
          <w:tcPr>
            <w:tcW w:w="9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E601E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Input a number and check if it is Armstrong.</w:t>
            </w:r>
          </w:p>
        </w:tc>
      </w:tr>
      <w:tr w:rsidR="001E5267" w14:paraId="0DAC0850" w14:textId="77777777" w:rsidTr="001E5267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3E592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14.</w:t>
            </w:r>
          </w:p>
        </w:tc>
        <w:tc>
          <w:tcPr>
            <w:tcW w:w="9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B049A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Display reverse of a number.</w:t>
            </w:r>
          </w:p>
        </w:tc>
      </w:tr>
      <w:tr w:rsidR="001E5267" w14:paraId="0706D976" w14:textId="77777777" w:rsidTr="001E5267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78F2D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15.</w:t>
            </w:r>
          </w:p>
        </w:tc>
        <w:tc>
          <w:tcPr>
            <w:tcW w:w="9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C67F8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Input a number and check if it is palindrome or not.</w:t>
            </w:r>
          </w:p>
        </w:tc>
      </w:tr>
      <w:tr w:rsidR="001E5267" w14:paraId="6A6E5C91" w14:textId="77777777" w:rsidTr="001E5267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13A6B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lastRenderedPageBreak/>
              <w:t>16.</w:t>
            </w:r>
          </w:p>
        </w:tc>
        <w:tc>
          <w:tcPr>
            <w:tcW w:w="9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AD756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Generate Fibonacci series.</w:t>
            </w:r>
          </w:p>
        </w:tc>
      </w:tr>
      <w:tr w:rsidR="001E5267" w14:paraId="6A4F4358" w14:textId="77777777" w:rsidTr="001E5267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21652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17.</w:t>
            </w:r>
          </w:p>
        </w:tc>
        <w:tc>
          <w:tcPr>
            <w:tcW w:w="9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F13FE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Display pattern below</w:t>
            </w:r>
          </w:p>
          <w:p w14:paraId="082EC6B3" w14:textId="25E8D463" w:rsidR="001E5267" w:rsidRDefault="001E5267" w:rsidP="008518C3">
            <w:pPr>
              <w:spacing w:after="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 xml:space="preserve"> *</w:t>
            </w:r>
          </w:p>
          <w:p w14:paraId="05898930" w14:textId="77777777" w:rsidR="001E5267" w:rsidRDefault="001E5267" w:rsidP="008518C3">
            <w:pPr>
              <w:spacing w:after="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 xml:space="preserve"> **</w:t>
            </w:r>
          </w:p>
          <w:p w14:paraId="0860A6D8" w14:textId="77777777" w:rsidR="001E5267" w:rsidRDefault="001E5267" w:rsidP="008518C3">
            <w:pPr>
              <w:spacing w:after="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 xml:space="preserve"> ***</w:t>
            </w:r>
          </w:p>
          <w:p w14:paraId="7EED6CFA" w14:textId="77777777" w:rsidR="001E5267" w:rsidRDefault="001E5267" w:rsidP="008518C3">
            <w:pPr>
              <w:spacing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 xml:space="preserve"> ****</w:t>
            </w:r>
          </w:p>
        </w:tc>
      </w:tr>
      <w:tr w:rsidR="001E5267" w14:paraId="40FA281A" w14:textId="77777777" w:rsidTr="001E5267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76F31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18.</w:t>
            </w:r>
          </w:p>
        </w:tc>
        <w:tc>
          <w:tcPr>
            <w:tcW w:w="9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19E0A" w14:textId="02AF3A47" w:rsidR="001E5267" w:rsidRDefault="001E5267" w:rsidP="008518C3">
            <w:pPr>
              <w:spacing w:after="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 xml:space="preserve"> 1</w:t>
            </w:r>
          </w:p>
          <w:p w14:paraId="20A8CD90" w14:textId="175B5484" w:rsidR="001E5267" w:rsidRDefault="001E5267" w:rsidP="008518C3">
            <w:pPr>
              <w:spacing w:after="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 xml:space="preserve"> 12</w:t>
            </w:r>
          </w:p>
          <w:p w14:paraId="06E2BE52" w14:textId="25C61191" w:rsidR="001E5267" w:rsidRDefault="001E5267" w:rsidP="008518C3">
            <w:pPr>
              <w:spacing w:after="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 xml:space="preserve"> 123</w:t>
            </w:r>
          </w:p>
          <w:p w14:paraId="43ABFB53" w14:textId="3A9CA857" w:rsidR="001E5267" w:rsidRDefault="001E5267" w:rsidP="008518C3">
            <w:pPr>
              <w:spacing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 xml:space="preserve"> 1234</w:t>
            </w:r>
          </w:p>
        </w:tc>
      </w:tr>
      <w:tr w:rsidR="001E5267" w14:paraId="2633F8CB" w14:textId="77777777" w:rsidTr="001E5267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136E0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19.</w:t>
            </w:r>
          </w:p>
        </w:tc>
        <w:tc>
          <w:tcPr>
            <w:tcW w:w="9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30983" w14:textId="26F2E215" w:rsidR="001E5267" w:rsidRDefault="001E5267" w:rsidP="008518C3">
            <w:pPr>
              <w:spacing w:after="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 xml:space="preserve"> ****</w:t>
            </w:r>
          </w:p>
          <w:p w14:paraId="6D90D422" w14:textId="4ED7F640" w:rsidR="001E5267" w:rsidRDefault="001E5267" w:rsidP="008518C3">
            <w:pPr>
              <w:spacing w:after="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 xml:space="preserve">  ***</w:t>
            </w:r>
          </w:p>
          <w:p w14:paraId="68270BC5" w14:textId="4E0EDF0C" w:rsidR="001E5267" w:rsidRDefault="001E5267" w:rsidP="008518C3">
            <w:pPr>
              <w:spacing w:after="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 xml:space="preserve">   **</w:t>
            </w:r>
          </w:p>
          <w:p w14:paraId="3CFB624D" w14:textId="2B8FBB7C" w:rsidR="001E5267" w:rsidRDefault="001E5267" w:rsidP="008518C3">
            <w:pPr>
              <w:spacing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 xml:space="preserve">    *   </w:t>
            </w:r>
          </w:p>
        </w:tc>
      </w:tr>
      <w:tr w:rsidR="001E5267" w14:paraId="5687CFD0" w14:textId="77777777" w:rsidTr="001E5267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C526C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20.</w:t>
            </w:r>
          </w:p>
        </w:tc>
        <w:tc>
          <w:tcPr>
            <w:tcW w:w="9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2C86F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Input an alphabet and check it is vowel or not.</w:t>
            </w:r>
          </w:p>
        </w:tc>
      </w:tr>
      <w:tr w:rsidR="001E5267" w14:paraId="2AA5CE0A" w14:textId="77777777" w:rsidTr="001E5267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C34E2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21.</w:t>
            </w:r>
          </w:p>
        </w:tc>
        <w:tc>
          <w:tcPr>
            <w:tcW w:w="9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5962C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Design a calculator.</w:t>
            </w:r>
          </w:p>
        </w:tc>
      </w:tr>
      <w:tr w:rsidR="001E5267" w14:paraId="535C3E36" w14:textId="77777777" w:rsidTr="001E5267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E2F53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 xml:space="preserve">22. </w:t>
            </w:r>
          </w:p>
        </w:tc>
        <w:tc>
          <w:tcPr>
            <w:tcW w:w="9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A46E4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Write a program Input the marks and print the remarks.</w:t>
            </w:r>
          </w:p>
        </w:tc>
      </w:tr>
      <w:tr w:rsidR="001E5267" w14:paraId="618CF834" w14:textId="77777777" w:rsidTr="001E5267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B7AC2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23.</w:t>
            </w:r>
          </w:p>
        </w:tc>
        <w:tc>
          <w:tcPr>
            <w:tcW w:w="9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10F7C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Write a program enter three number and find Largest among 3 numbers.</w:t>
            </w:r>
          </w:p>
        </w:tc>
      </w:tr>
      <w:tr w:rsidR="001E5267" w14:paraId="06B87039" w14:textId="77777777" w:rsidTr="001E5267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AC977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24.</w:t>
            </w:r>
          </w:p>
        </w:tc>
        <w:tc>
          <w:tcPr>
            <w:tcW w:w="9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FCD9F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Write a program  to find Average of the elements of an array.</w:t>
            </w:r>
          </w:p>
        </w:tc>
      </w:tr>
      <w:tr w:rsidR="001E5267" w14:paraId="19552B77" w14:textId="77777777" w:rsidTr="001E5267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600C3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25.</w:t>
            </w:r>
          </w:p>
        </w:tc>
        <w:tc>
          <w:tcPr>
            <w:tcW w:w="9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832AD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Write a program to find Largest element of an array.</w:t>
            </w:r>
          </w:p>
        </w:tc>
      </w:tr>
      <w:tr w:rsidR="001E5267" w14:paraId="02BA86A1" w14:textId="77777777" w:rsidTr="001E5267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123A8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26.</w:t>
            </w:r>
          </w:p>
        </w:tc>
        <w:tc>
          <w:tcPr>
            <w:tcW w:w="9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1E369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Write a program for Linear search.</w:t>
            </w:r>
          </w:p>
        </w:tc>
      </w:tr>
      <w:tr w:rsidR="001E5267" w14:paraId="6C9072FA" w14:textId="77777777" w:rsidTr="001E5267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B8795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27.</w:t>
            </w:r>
          </w:p>
        </w:tc>
        <w:tc>
          <w:tcPr>
            <w:tcW w:w="9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D48B5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Write a program input two array and Merge.</w:t>
            </w:r>
          </w:p>
        </w:tc>
      </w:tr>
      <w:tr w:rsidR="001E5267" w14:paraId="5C8C77CD" w14:textId="77777777" w:rsidTr="001E5267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7DB1A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28.</w:t>
            </w:r>
          </w:p>
        </w:tc>
        <w:tc>
          <w:tcPr>
            <w:tcW w:w="9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D7625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Write a program Selection sort.</w:t>
            </w:r>
          </w:p>
        </w:tc>
      </w:tr>
      <w:tr w:rsidR="001E5267" w14:paraId="3B62BBCE" w14:textId="77777777" w:rsidTr="001E5267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CEC30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29.</w:t>
            </w:r>
          </w:p>
        </w:tc>
        <w:tc>
          <w:tcPr>
            <w:tcW w:w="9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DA975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Write a program Bubble sort.</w:t>
            </w:r>
          </w:p>
        </w:tc>
      </w:tr>
      <w:tr w:rsidR="001E5267" w14:paraId="6A22F649" w14:textId="77777777" w:rsidTr="001E5267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B90F8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30.</w:t>
            </w:r>
          </w:p>
        </w:tc>
        <w:tc>
          <w:tcPr>
            <w:tcW w:w="9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570B4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Write a program Insertion sort.</w:t>
            </w:r>
          </w:p>
        </w:tc>
      </w:tr>
      <w:tr w:rsidR="001E5267" w14:paraId="62FF6120" w14:textId="77777777" w:rsidTr="001E5267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F4607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lastRenderedPageBreak/>
              <w:t>31.</w:t>
            </w:r>
          </w:p>
        </w:tc>
        <w:tc>
          <w:tcPr>
            <w:tcW w:w="9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E6FE2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Write a program for Binary search.</w:t>
            </w:r>
          </w:p>
        </w:tc>
      </w:tr>
      <w:tr w:rsidR="001E5267" w14:paraId="59198649" w14:textId="77777777" w:rsidTr="001E5267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DF664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32.</w:t>
            </w:r>
          </w:p>
        </w:tc>
        <w:tc>
          <w:tcPr>
            <w:tcW w:w="9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25E81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Write a program for Sum of two matrices.</w:t>
            </w:r>
          </w:p>
        </w:tc>
      </w:tr>
      <w:tr w:rsidR="001E5267" w14:paraId="430AF205" w14:textId="77777777" w:rsidTr="001E5267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17EF4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33.</w:t>
            </w:r>
          </w:p>
        </w:tc>
        <w:tc>
          <w:tcPr>
            <w:tcW w:w="9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027B7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Write a program for Product of two matrices.</w:t>
            </w:r>
          </w:p>
        </w:tc>
      </w:tr>
      <w:tr w:rsidR="001E5267" w14:paraId="31B1B82E" w14:textId="77777777" w:rsidTr="001E5267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376B2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34.</w:t>
            </w:r>
          </w:p>
        </w:tc>
        <w:tc>
          <w:tcPr>
            <w:tcW w:w="9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D578B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Write a program for Transpose of a matrix.</w:t>
            </w:r>
          </w:p>
        </w:tc>
      </w:tr>
      <w:tr w:rsidR="001E5267" w14:paraId="2CFCD0B0" w14:textId="77777777" w:rsidTr="001E5267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3859F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35.</w:t>
            </w:r>
          </w:p>
        </w:tc>
        <w:tc>
          <w:tcPr>
            <w:tcW w:w="9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9CE1F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Write a program for Sum of two numbers using functions.</w:t>
            </w:r>
          </w:p>
        </w:tc>
      </w:tr>
      <w:tr w:rsidR="001E5267" w14:paraId="1FC1FD53" w14:textId="77777777" w:rsidTr="001E5267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EA91B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36.</w:t>
            </w:r>
          </w:p>
        </w:tc>
        <w:tc>
          <w:tcPr>
            <w:tcW w:w="9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A6159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Write a program for Swap two numbers using functions.</w:t>
            </w:r>
          </w:p>
        </w:tc>
      </w:tr>
      <w:tr w:rsidR="001E5267" w14:paraId="096EA2BD" w14:textId="77777777" w:rsidTr="001E5267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02846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37.</w:t>
            </w:r>
          </w:p>
        </w:tc>
        <w:tc>
          <w:tcPr>
            <w:tcW w:w="9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5FE71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Write a program for Armstrong number using function.</w:t>
            </w:r>
          </w:p>
        </w:tc>
      </w:tr>
      <w:tr w:rsidR="001E5267" w14:paraId="080D2C51" w14:textId="77777777" w:rsidTr="001E5267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5E454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38.</w:t>
            </w:r>
          </w:p>
        </w:tc>
        <w:tc>
          <w:tcPr>
            <w:tcW w:w="9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56926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Write a program for Add two number using call by reference.</w:t>
            </w:r>
          </w:p>
        </w:tc>
      </w:tr>
      <w:tr w:rsidR="001E5267" w14:paraId="7C795DF8" w14:textId="77777777" w:rsidTr="001E5267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9E6D4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39.</w:t>
            </w:r>
          </w:p>
        </w:tc>
        <w:tc>
          <w:tcPr>
            <w:tcW w:w="9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95731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Write a program for Swap two numbers using call by reference.</w:t>
            </w:r>
          </w:p>
        </w:tc>
      </w:tr>
      <w:tr w:rsidR="001E5267" w14:paraId="6BB6D97F" w14:textId="77777777" w:rsidTr="001E5267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6F9E3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40.</w:t>
            </w:r>
          </w:p>
        </w:tc>
        <w:tc>
          <w:tcPr>
            <w:tcW w:w="9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D70FA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Write a program for Sum of digits of a number using function.</w:t>
            </w:r>
          </w:p>
        </w:tc>
      </w:tr>
      <w:tr w:rsidR="001E5267" w14:paraId="054BFE38" w14:textId="77777777" w:rsidTr="001E5267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2DB3D" w14:textId="77777777" w:rsidR="001E5267" w:rsidRDefault="001E5267" w:rsidP="005A6F95">
            <w:pPr>
              <w:spacing w:before="120" w:after="120" w:line="240" w:lineRule="auto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41</w:t>
            </w:r>
          </w:p>
        </w:tc>
        <w:tc>
          <w:tcPr>
            <w:tcW w:w="9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5DC1D" w14:textId="46FDD46A" w:rsidR="001E5267" w:rsidRPr="00A834A3" w:rsidRDefault="001E5267" w:rsidP="005A6F95">
            <w:pPr>
              <w:shd w:val="clear" w:color="auto" w:fill="FFFFFF"/>
              <w:spacing w:before="120" w:after="120" w:line="240" w:lineRule="auto"/>
              <w:textAlignment w:val="baseline"/>
              <w:outlineLvl w:val="0"/>
              <w:rPr>
                <w:rFonts w:ascii="Arial" w:eastAsia="Times New Roman" w:hAnsi="Arial" w:cs="Arial"/>
                <w:b/>
                <w:bCs/>
                <w:color w:val="273239"/>
                <w:kern w:val="36"/>
                <w:sz w:val="48"/>
                <w:szCs w:val="48"/>
                <w:lang w:val="en-IN" w:eastAsia="en-IN"/>
              </w:rPr>
            </w:pPr>
            <w:r>
              <w:rPr>
                <w:rFonts w:ascii="Times New Roman" w:hAnsi="Times New Roman"/>
                <w:sz w:val="32"/>
              </w:rPr>
              <w:t>Write a C</w:t>
            </w:r>
            <w:r>
              <w:rPr>
                <w:rFonts w:ascii="Arial" w:eastAsia="Times New Roman" w:hAnsi="Arial" w:cs="Arial"/>
                <w:b/>
                <w:bCs/>
                <w:color w:val="273239"/>
                <w:kern w:val="36"/>
                <w:sz w:val="48"/>
                <w:szCs w:val="48"/>
                <w:lang w:eastAsia="en-IN"/>
              </w:rPr>
              <w:t xml:space="preserve"> </w:t>
            </w:r>
            <w:r>
              <w:rPr>
                <w:rFonts w:ascii="Times New Roman" w:hAnsi="Times New Roman"/>
                <w:sz w:val="32"/>
              </w:rPr>
              <w:t>program</w:t>
            </w:r>
            <w:r>
              <w:rPr>
                <w:rFonts w:ascii="Arial" w:eastAsia="Times New Roman" w:hAnsi="Arial" w:cs="Arial"/>
                <w:b/>
                <w:bCs/>
                <w:color w:val="273239"/>
                <w:kern w:val="36"/>
                <w:sz w:val="48"/>
                <w:szCs w:val="48"/>
                <w:lang w:eastAsia="en-IN"/>
              </w:rPr>
              <w:t xml:space="preserve"> </w:t>
            </w:r>
            <w:r>
              <w:rPr>
                <w:rFonts w:ascii="Times New Roman" w:hAnsi="Times New Roman"/>
                <w:sz w:val="32"/>
              </w:rPr>
              <w:t>to</w:t>
            </w:r>
            <w:r>
              <w:rPr>
                <w:rFonts w:ascii="Arial" w:eastAsia="Times New Roman" w:hAnsi="Arial" w:cs="Arial"/>
                <w:b/>
                <w:bCs/>
                <w:color w:val="273239"/>
                <w:kern w:val="36"/>
                <w:sz w:val="48"/>
                <w:szCs w:val="48"/>
                <w:lang w:eastAsia="en-IN"/>
              </w:rPr>
              <w:t xml:space="preserve"> </w:t>
            </w:r>
            <w:r>
              <w:rPr>
                <w:rFonts w:ascii="Times New Roman" w:hAnsi="Times New Roman"/>
                <w:sz w:val="32"/>
              </w:rPr>
              <w:t>copy</w:t>
            </w:r>
            <w:r>
              <w:rPr>
                <w:rFonts w:ascii="Arial" w:eastAsia="Times New Roman" w:hAnsi="Arial" w:cs="Arial"/>
                <w:b/>
                <w:bCs/>
                <w:color w:val="273239"/>
                <w:kern w:val="36"/>
                <w:sz w:val="48"/>
                <w:szCs w:val="48"/>
                <w:lang w:eastAsia="en-IN"/>
              </w:rPr>
              <w:t xml:space="preserve"> </w:t>
            </w:r>
            <w:r>
              <w:rPr>
                <w:rFonts w:ascii="Times New Roman" w:hAnsi="Times New Roman"/>
                <w:sz w:val="32"/>
              </w:rPr>
              <w:t>contents</w:t>
            </w:r>
            <w:r>
              <w:rPr>
                <w:rFonts w:ascii="Arial" w:eastAsia="Times New Roman" w:hAnsi="Arial" w:cs="Arial"/>
                <w:b/>
                <w:bCs/>
                <w:color w:val="273239"/>
                <w:kern w:val="36"/>
                <w:sz w:val="48"/>
                <w:szCs w:val="48"/>
                <w:lang w:eastAsia="en-IN"/>
              </w:rPr>
              <w:t xml:space="preserve"> </w:t>
            </w:r>
            <w:r>
              <w:rPr>
                <w:rFonts w:ascii="Times New Roman" w:hAnsi="Times New Roman"/>
                <w:sz w:val="32"/>
              </w:rPr>
              <w:t>of</w:t>
            </w:r>
            <w:r>
              <w:rPr>
                <w:rFonts w:ascii="Arial" w:eastAsia="Times New Roman" w:hAnsi="Arial" w:cs="Arial"/>
                <w:b/>
                <w:bCs/>
                <w:color w:val="273239"/>
                <w:kern w:val="36"/>
                <w:sz w:val="48"/>
                <w:szCs w:val="48"/>
                <w:lang w:eastAsia="en-IN"/>
              </w:rPr>
              <w:t xml:space="preserve"> </w:t>
            </w:r>
            <w:r>
              <w:rPr>
                <w:rFonts w:ascii="Times New Roman" w:hAnsi="Times New Roman"/>
                <w:sz w:val="32"/>
              </w:rPr>
              <w:t>one</w:t>
            </w:r>
            <w:r>
              <w:rPr>
                <w:rFonts w:ascii="Arial" w:eastAsia="Times New Roman" w:hAnsi="Arial" w:cs="Arial"/>
                <w:b/>
                <w:bCs/>
                <w:color w:val="273239"/>
                <w:kern w:val="36"/>
                <w:sz w:val="48"/>
                <w:szCs w:val="48"/>
                <w:lang w:eastAsia="en-IN"/>
              </w:rPr>
              <w:t xml:space="preserve"> </w:t>
            </w:r>
            <w:r>
              <w:rPr>
                <w:rFonts w:ascii="Times New Roman" w:hAnsi="Times New Roman"/>
                <w:sz w:val="32"/>
              </w:rPr>
              <w:t>file</w:t>
            </w:r>
            <w:r>
              <w:rPr>
                <w:rFonts w:ascii="Arial" w:eastAsia="Times New Roman" w:hAnsi="Arial" w:cs="Arial"/>
                <w:b/>
                <w:bCs/>
                <w:color w:val="273239"/>
                <w:kern w:val="36"/>
                <w:sz w:val="48"/>
                <w:szCs w:val="48"/>
                <w:lang w:eastAsia="en-IN"/>
              </w:rPr>
              <w:t xml:space="preserve"> </w:t>
            </w:r>
            <w:r>
              <w:rPr>
                <w:rFonts w:ascii="Times New Roman" w:hAnsi="Times New Roman"/>
                <w:sz w:val="32"/>
              </w:rPr>
              <w:t>to</w:t>
            </w:r>
            <w:r>
              <w:rPr>
                <w:rFonts w:ascii="Arial" w:eastAsia="Times New Roman" w:hAnsi="Arial" w:cs="Arial"/>
                <w:b/>
                <w:bCs/>
                <w:color w:val="273239"/>
                <w:kern w:val="36"/>
                <w:sz w:val="48"/>
                <w:szCs w:val="48"/>
                <w:lang w:eastAsia="en-IN"/>
              </w:rPr>
              <w:t xml:space="preserve"> </w:t>
            </w:r>
            <w:r>
              <w:rPr>
                <w:rFonts w:ascii="Times New Roman" w:hAnsi="Times New Roman"/>
                <w:sz w:val="32"/>
              </w:rPr>
              <w:t>another</w:t>
            </w:r>
            <w:r>
              <w:rPr>
                <w:rFonts w:ascii="Arial" w:eastAsia="Times New Roman" w:hAnsi="Arial" w:cs="Arial"/>
                <w:b/>
                <w:bCs/>
                <w:color w:val="273239"/>
                <w:kern w:val="36"/>
                <w:sz w:val="48"/>
                <w:szCs w:val="48"/>
                <w:lang w:eastAsia="en-IN"/>
              </w:rPr>
              <w:t xml:space="preserve"> </w:t>
            </w:r>
            <w:r>
              <w:rPr>
                <w:rFonts w:ascii="Times New Roman" w:hAnsi="Times New Roman"/>
                <w:sz w:val="32"/>
              </w:rPr>
              <w:t>file</w:t>
            </w:r>
          </w:p>
        </w:tc>
      </w:tr>
    </w:tbl>
    <w:p w14:paraId="61DCB560" w14:textId="6B271A1C" w:rsidR="008E0A19" w:rsidRPr="00A834A3" w:rsidRDefault="00882877" w:rsidP="008E0A19">
      <w:pPr>
        <w:spacing w:before="240" w:after="0" w:line="360" w:lineRule="auto"/>
        <w:jc w:val="center"/>
        <w:rPr>
          <w:rFonts w:ascii="Times New Roman" w:hAnsi="Times New Roman"/>
          <w:b/>
          <w:sz w:val="40"/>
          <w:szCs w:val="40"/>
        </w:rPr>
      </w:pPr>
      <w:r w:rsidRPr="007F7CB2">
        <w:rPr>
          <w:rFonts w:ascii="Times New Roman" w:hAnsi="Times New Roman"/>
          <w:b/>
          <w:sz w:val="40"/>
          <w:szCs w:val="40"/>
        </w:rPr>
        <w:t>Open-Ended Questions</w:t>
      </w:r>
    </w:p>
    <w:tbl>
      <w:tblPr>
        <w:tblW w:w="10890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0"/>
        <w:gridCol w:w="9900"/>
      </w:tblGrid>
      <w:tr w:rsidR="001E5267" w14:paraId="009D7608" w14:textId="77777777" w:rsidTr="001E5267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2088C" w14:textId="23A87C3B" w:rsidR="001E5267" w:rsidRDefault="001E5267" w:rsidP="001E5267">
            <w:pPr>
              <w:spacing w:before="120" w:after="120"/>
              <w:jc w:val="center"/>
              <w:rPr>
                <w:rFonts w:ascii="Times New Roman" w:hAnsi="Times New Roman"/>
                <w:sz w:val="32"/>
                <w:szCs w:val="22"/>
              </w:rPr>
            </w:pPr>
            <w:r>
              <w:rPr>
                <w:rFonts w:ascii="Times New Roman" w:hAnsi="Times New Roman"/>
                <w:sz w:val="32"/>
              </w:rPr>
              <w:t>S.No.</w:t>
            </w:r>
          </w:p>
        </w:tc>
        <w:tc>
          <w:tcPr>
            <w:tcW w:w="9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EBA4E" w14:textId="283B717F" w:rsidR="001E5267" w:rsidRDefault="001E5267" w:rsidP="001E5267">
            <w:pPr>
              <w:spacing w:before="120" w:after="120"/>
              <w:jc w:val="center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PROGRAMS</w:t>
            </w:r>
          </w:p>
        </w:tc>
      </w:tr>
      <w:tr w:rsidR="001E5267" w14:paraId="5F26D88D" w14:textId="77777777" w:rsidTr="001E5267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84AB3" w14:textId="111C4D22" w:rsidR="001E5267" w:rsidRDefault="001E5267" w:rsidP="00E84F99">
            <w:pPr>
              <w:spacing w:before="120" w:after="120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1.</w:t>
            </w:r>
          </w:p>
        </w:tc>
        <w:tc>
          <w:tcPr>
            <w:tcW w:w="9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66668" w14:textId="4B899C38" w:rsidR="001E5267" w:rsidRPr="00A834A3" w:rsidRDefault="001E5267" w:rsidP="00E84F99">
            <w:pPr>
              <w:spacing w:before="120" w:after="120"/>
            </w:pPr>
            <w:r w:rsidRPr="008C77EB">
              <w:t>A library charges a fine for every book returned late. For first 5 days fine is  50 paise, for 6-10 days fine is one rupees and above 10 days fine is 5 rupees.  If you return the books after 30 days your membership will be cancelled. Write  a program to accept the number of days the member is late to return the book and display the fine or appropriate message.</w:t>
            </w:r>
          </w:p>
        </w:tc>
      </w:tr>
      <w:tr w:rsidR="001E5267" w14:paraId="0CD3FDCB" w14:textId="77777777" w:rsidTr="001E5267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92BE7" w14:textId="05C7BD0A" w:rsidR="001E5267" w:rsidRDefault="001E5267" w:rsidP="00E84F99">
            <w:pPr>
              <w:spacing w:before="120" w:after="120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2.</w:t>
            </w:r>
          </w:p>
        </w:tc>
        <w:tc>
          <w:tcPr>
            <w:tcW w:w="9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620A5" w14:textId="24CDE7E6" w:rsidR="001E5267" w:rsidRPr="00A834A3" w:rsidRDefault="001E5267" w:rsidP="00E84F99">
            <w:pPr>
              <w:spacing w:before="120" w:after="120"/>
            </w:pPr>
            <w:r>
              <w:t>With the help of an example explain how an array can be passed to a function? Is it possible to send just a single element of the array to a function?</w:t>
            </w:r>
          </w:p>
        </w:tc>
      </w:tr>
      <w:tr w:rsidR="001E5267" w14:paraId="1BBB8767" w14:textId="77777777" w:rsidTr="001E5267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6AB38" w14:textId="5AABD823" w:rsidR="001E5267" w:rsidRDefault="001E5267" w:rsidP="00E84F99">
            <w:pPr>
              <w:spacing w:before="120" w:after="120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3.</w:t>
            </w:r>
          </w:p>
        </w:tc>
        <w:tc>
          <w:tcPr>
            <w:tcW w:w="9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35146" w14:textId="76645F8D" w:rsidR="001E5267" w:rsidRPr="00A834A3" w:rsidRDefault="001E5267" w:rsidP="00E84F99">
            <w:pPr>
              <w:spacing w:before="120" w:after="120"/>
            </w:pPr>
            <w:r>
              <w:t>A library charges a fine for every book returned late. For first 5 days fine is  50 paise, for 6-10 days fine is one rupees and above 10 days fine is 5 rupees.  If you return the books after 30 days your membership will be cancelled. Write  a program to accept the number of days the member is late to return the book and display the fine or appropriate message.</w:t>
            </w:r>
          </w:p>
        </w:tc>
      </w:tr>
    </w:tbl>
    <w:p w14:paraId="6B6EFBE1" w14:textId="77777777" w:rsidR="008E0A19" w:rsidRDefault="008E0A19">
      <w:pPr>
        <w:pStyle w:val="Title"/>
      </w:pPr>
    </w:p>
    <w:p w14:paraId="68E72BB6" w14:textId="7D8B7E08" w:rsidR="008019BA" w:rsidRDefault="001205C4">
      <w:pPr>
        <w:pStyle w:val="Title"/>
      </w:pPr>
      <w:r>
        <w:lastRenderedPageBreak/>
        <w:t>Program 1</w:t>
      </w:r>
    </w:p>
    <w:p w14:paraId="54F3BFC2" w14:textId="77777777" w:rsidR="0073511A" w:rsidRDefault="0073511A">
      <w:pPr>
        <w:pStyle w:val="Heading1"/>
      </w:pPr>
      <w:r>
        <w:t>Question:</w:t>
      </w:r>
    </w:p>
    <w:p w14:paraId="49A19B4C" w14:textId="77777777" w:rsidR="0073511A" w:rsidRDefault="0073511A" w:rsidP="0073511A">
      <w:pPr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Input two numbers and print their sum.</w:t>
      </w:r>
    </w:p>
    <w:p w14:paraId="0784E1BA" w14:textId="1D9414EE" w:rsidR="008019BA" w:rsidRDefault="001205C4">
      <w:pPr>
        <w:pStyle w:val="Heading1"/>
      </w:pPr>
      <w:r>
        <w:t>Code:</w:t>
      </w:r>
    </w:p>
    <w:p w14:paraId="38DAE517" w14:textId="221CF639" w:rsidR="00047155" w:rsidRDefault="00047155" w:rsidP="001D2524"/>
    <w:p w14:paraId="3E3ADAB7" w14:textId="77777777" w:rsidR="00620962" w:rsidRDefault="00620962" w:rsidP="001205C4">
      <w:pPr>
        <w:pStyle w:val="Title"/>
      </w:pPr>
    </w:p>
    <w:p w14:paraId="6A50DBEC" w14:textId="77777777" w:rsidR="00620962" w:rsidRDefault="00620962" w:rsidP="001205C4">
      <w:pPr>
        <w:pStyle w:val="Title"/>
      </w:pPr>
    </w:p>
    <w:p w14:paraId="367FAA1B" w14:textId="77777777" w:rsidR="00620962" w:rsidRDefault="00620962" w:rsidP="001205C4">
      <w:pPr>
        <w:pStyle w:val="Title"/>
      </w:pPr>
    </w:p>
    <w:p w14:paraId="529821E4" w14:textId="77777777" w:rsidR="00620962" w:rsidRDefault="00620962" w:rsidP="001205C4">
      <w:pPr>
        <w:pStyle w:val="Title"/>
      </w:pPr>
    </w:p>
    <w:p w14:paraId="3F094A23" w14:textId="77777777" w:rsidR="00620962" w:rsidRDefault="00620962" w:rsidP="001205C4">
      <w:pPr>
        <w:pStyle w:val="Title"/>
      </w:pPr>
    </w:p>
    <w:p w14:paraId="30E4233E" w14:textId="77777777" w:rsidR="00620962" w:rsidRDefault="00620962" w:rsidP="001205C4">
      <w:pPr>
        <w:pStyle w:val="Title"/>
      </w:pPr>
    </w:p>
    <w:p w14:paraId="25977CF2" w14:textId="77777777" w:rsidR="00620962" w:rsidRDefault="00620962" w:rsidP="001205C4">
      <w:pPr>
        <w:pStyle w:val="Title"/>
      </w:pPr>
    </w:p>
    <w:p w14:paraId="247566AB" w14:textId="77777777" w:rsidR="00620962" w:rsidRDefault="00620962" w:rsidP="001205C4">
      <w:pPr>
        <w:pStyle w:val="Title"/>
      </w:pPr>
    </w:p>
    <w:p w14:paraId="10136E4A" w14:textId="77777777" w:rsidR="00620962" w:rsidRDefault="00620962" w:rsidP="001205C4">
      <w:pPr>
        <w:pStyle w:val="Title"/>
      </w:pPr>
    </w:p>
    <w:p w14:paraId="066B817E" w14:textId="77777777" w:rsidR="00620962" w:rsidRDefault="00620962" w:rsidP="001205C4">
      <w:pPr>
        <w:pStyle w:val="Title"/>
      </w:pPr>
    </w:p>
    <w:p w14:paraId="4BB4E58B" w14:textId="77777777" w:rsidR="00620962" w:rsidRDefault="00620962" w:rsidP="001205C4">
      <w:pPr>
        <w:pStyle w:val="Title"/>
      </w:pPr>
    </w:p>
    <w:p w14:paraId="51E359A7" w14:textId="77777777" w:rsidR="00620962" w:rsidRDefault="00620962" w:rsidP="001205C4">
      <w:pPr>
        <w:pStyle w:val="Title"/>
      </w:pPr>
    </w:p>
    <w:p w14:paraId="2843D81F" w14:textId="75D6F0DE" w:rsidR="001205C4" w:rsidRDefault="001205C4" w:rsidP="001205C4">
      <w:pPr>
        <w:pStyle w:val="Title"/>
      </w:pPr>
      <w:r>
        <w:lastRenderedPageBreak/>
        <w:t xml:space="preserve">Program </w:t>
      </w:r>
      <w:r w:rsidR="00047155">
        <w:t>2</w:t>
      </w:r>
    </w:p>
    <w:p w14:paraId="530C29C3" w14:textId="7BD918E0" w:rsidR="0073511A" w:rsidRDefault="0073511A" w:rsidP="0073511A">
      <w:pPr>
        <w:pStyle w:val="Heading1"/>
      </w:pPr>
      <w:r>
        <w:t>Question:</w:t>
      </w:r>
    </w:p>
    <w:p w14:paraId="529C484D" w14:textId="10FE2526" w:rsidR="00FA3EC0" w:rsidRPr="00FA3EC0" w:rsidRDefault="00FA3EC0" w:rsidP="00FA3EC0">
      <w:r>
        <w:rPr>
          <w:rFonts w:ascii="Times New Roman" w:hAnsi="Times New Roman"/>
          <w:sz w:val="32"/>
        </w:rPr>
        <w:t xml:space="preserve">Input </w:t>
      </w:r>
      <w:r w:rsidR="001C23DE">
        <w:rPr>
          <w:rFonts w:ascii="Times New Roman" w:hAnsi="Times New Roman"/>
          <w:sz w:val="32"/>
        </w:rPr>
        <w:t>principal</w:t>
      </w:r>
      <w:r>
        <w:rPr>
          <w:rFonts w:ascii="Times New Roman" w:hAnsi="Times New Roman"/>
          <w:sz w:val="32"/>
        </w:rPr>
        <w:t xml:space="preserve"> amount, rate and time and calculate S.I.</w:t>
      </w:r>
    </w:p>
    <w:p w14:paraId="4DC6D48F" w14:textId="1A695B98" w:rsidR="001205C4" w:rsidRDefault="001205C4" w:rsidP="001205C4">
      <w:pPr>
        <w:pStyle w:val="Heading1"/>
      </w:pPr>
      <w:r>
        <w:t>Code:</w:t>
      </w:r>
    </w:p>
    <w:p w14:paraId="217E17BB" w14:textId="77777777" w:rsidR="00620962" w:rsidRDefault="00620962" w:rsidP="00DC0924">
      <w:pPr>
        <w:pStyle w:val="Title"/>
      </w:pPr>
    </w:p>
    <w:p w14:paraId="113907BB" w14:textId="77777777" w:rsidR="00620962" w:rsidRDefault="00620962" w:rsidP="00DC0924">
      <w:pPr>
        <w:pStyle w:val="Title"/>
      </w:pPr>
    </w:p>
    <w:p w14:paraId="60D01977" w14:textId="77777777" w:rsidR="00620962" w:rsidRDefault="00620962" w:rsidP="00DC0924">
      <w:pPr>
        <w:pStyle w:val="Title"/>
      </w:pPr>
    </w:p>
    <w:p w14:paraId="52BF58EA" w14:textId="77777777" w:rsidR="00620962" w:rsidRDefault="00620962" w:rsidP="00DC0924">
      <w:pPr>
        <w:pStyle w:val="Title"/>
      </w:pPr>
    </w:p>
    <w:p w14:paraId="7C79F105" w14:textId="77777777" w:rsidR="00620962" w:rsidRDefault="00620962" w:rsidP="00DC0924">
      <w:pPr>
        <w:pStyle w:val="Title"/>
      </w:pPr>
    </w:p>
    <w:p w14:paraId="07DEF11B" w14:textId="77777777" w:rsidR="00620962" w:rsidRDefault="00620962" w:rsidP="00DC0924">
      <w:pPr>
        <w:pStyle w:val="Title"/>
      </w:pPr>
    </w:p>
    <w:p w14:paraId="028D920A" w14:textId="77777777" w:rsidR="00620962" w:rsidRDefault="00620962" w:rsidP="00DC0924">
      <w:pPr>
        <w:pStyle w:val="Title"/>
      </w:pPr>
    </w:p>
    <w:p w14:paraId="7E1C3416" w14:textId="77777777" w:rsidR="00620962" w:rsidRDefault="00620962" w:rsidP="00DC0924">
      <w:pPr>
        <w:pStyle w:val="Title"/>
      </w:pPr>
    </w:p>
    <w:p w14:paraId="7B88DE39" w14:textId="77777777" w:rsidR="00620962" w:rsidRDefault="00620962" w:rsidP="00DC0924">
      <w:pPr>
        <w:pStyle w:val="Title"/>
      </w:pPr>
    </w:p>
    <w:p w14:paraId="51738576" w14:textId="77777777" w:rsidR="00620962" w:rsidRDefault="00620962" w:rsidP="00DC0924">
      <w:pPr>
        <w:pStyle w:val="Title"/>
      </w:pPr>
    </w:p>
    <w:p w14:paraId="7705D2E5" w14:textId="77777777" w:rsidR="00620962" w:rsidRDefault="00620962" w:rsidP="00DC0924">
      <w:pPr>
        <w:pStyle w:val="Title"/>
      </w:pPr>
    </w:p>
    <w:p w14:paraId="6D9832C0" w14:textId="77777777" w:rsidR="00620962" w:rsidRDefault="00620962" w:rsidP="00DC0924">
      <w:pPr>
        <w:pStyle w:val="Title"/>
      </w:pPr>
    </w:p>
    <w:p w14:paraId="62B4E497" w14:textId="77777777" w:rsidR="00620962" w:rsidRDefault="00620962" w:rsidP="00DC0924">
      <w:pPr>
        <w:pStyle w:val="Title"/>
      </w:pPr>
    </w:p>
    <w:p w14:paraId="1951C2F9" w14:textId="02DFE731" w:rsidR="00DC0924" w:rsidRDefault="00DC0924" w:rsidP="00DC0924">
      <w:pPr>
        <w:pStyle w:val="Title"/>
      </w:pPr>
      <w:r>
        <w:lastRenderedPageBreak/>
        <w:t>Program 3</w:t>
      </w:r>
    </w:p>
    <w:p w14:paraId="3A165AFD" w14:textId="48282D3C" w:rsidR="0073511A" w:rsidRDefault="0073511A" w:rsidP="0073511A">
      <w:pPr>
        <w:pStyle w:val="Heading1"/>
      </w:pPr>
      <w:r>
        <w:t>Question:</w:t>
      </w:r>
    </w:p>
    <w:p w14:paraId="485C44CB" w14:textId="3DFFAA2E" w:rsidR="00FA3EC0" w:rsidRPr="00FA3EC0" w:rsidRDefault="00FA3EC0" w:rsidP="00FA3EC0">
      <w:pPr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Input length and breadth and calculate area of rectangle</w:t>
      </w:r>
    </w:p>
    <w:p w14:paraId="1E88DB6F" w14:textId="3DEB44BF" w:rsidR="001205C4" w:rsidRDefault="00DC0924" w:rsidP="00DC0924">
      <w:pPr>
        <w:pStyle w:val="Heading1"/>
      </w:pPr>
      <w:r>
        <w:t>Code:</w:t>
      </w:r>
    </w:p>
    <w:p w14:paraId="3A0FA962" w14:textId="77777777" w:rsidR="001205C4" w:rsidRDefault="001205C4">
      <w:r>
        <w:br w:type="page"/>
      </w:r>
    </w:p>
    <w:p w14:paraId="15088D3D" w14:textId="6448B0B3" w:rsidR="001205C4" w:rsidRDefault="00ED54FE" w:rsidP="00ED54FE">
      <w:pPr>
        <w:pStyle w:val="Title"/>
      </w:pPr>
      <w:r>
        <w:lastRenderedPageBreak/>
        <w:t>Program 4</w:t>
      </w:r>
    </w:p>
    <w:p w14:paraId="1841264D" w14:textId="1430844D" w:rsidR="0073511A" w:rsidRDefault="0073511A" w:rsidP="0073511A">
      <w:pPr>
        <w:pStyle w:val="Heading1"/>
      </w:pPr>
      <w:r>
        <w:t>Question:</w:t>
      </w:r>
    </w:p>
    <w:p w14:paraId="24502C6E" w14:textId="58E8D74B" w:rsidR="00FA3EC0" w:rsidRPr="00FA3EC0" w:rsidRDefault="00FA3EC0" w:rsidP="00FA3EC0">
      <w:pPr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Input the side and calculate area of square.</w:t>
      </w:r>
    </w:p>
    <w:p w14:paraId="05802278" w14:textId="77777777" w:rsidR="00ED54FE" w:rsidRDefault="00ED54FE" w:rsidP="00ED54FE">
      <w:pPr>
        <w:pStyle w:val="Heading1"/>
      </w:pPr>
      <w:r w:rsidRPr="00ED54FE">
        <w:t>Code:</w:t>
      </w:r>
      <w:r>
        <w:t xml:space="preserve"> </w:t>
      </w:r>
    </w:p>
    <w:p w14:paraId="33F7DAC7" w14:textId="7E278C12" w:rsidR="001205C4" w:rsidRPr="00ED54FE" w:rsidRDefault="001205C4" w:rsidP="0047254A">
      <w:pPr>
        <w:pStyle w:val="Programstyle"/>
      </w:pPr>
      <w:r w:rsidRPr="00ED54FE">
        <w:br w:type="page"/>
      </w:r>
    </w:p>
    <w:p w14:paraId="4693C196" w14:textId="3AAD3C54" w:rsidR="001205C4" w:rsidRDefault="009235CA" w:rsidP="009235CA">
      <w:pPr>
        <w:pStyle w:val="Title"/>
      </w:pPr>
      <w:r>
        <w:lastRenderedPageBreak/>
        <w:t>Program 5</w:t>
      </w:r>
    </w:p>
    <w:p w14:paraId="736383CA" w14:textId="7798463D" w:rsidR="0073511A" w:rsidRDefault="0073511A" w:rsidP="0073511A">
      <w:pPr>
        <w:pStyle w:val="Heading1"/>
      </w:pPr>
      <w:r>
        <w:t>Question:</w:t>
      </w:r>
    </w:p>
    <w:p w14:paraId="27CB84E1" w14:textId="1D2F69EE" w:rsidR="00FA3EC0" w:rsidRPr="00FA3EC0" w:rsidRDefault="00FA3EC0" w:rsidP="00FA3EC0">
      <w:pPr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Input radius and calculate area and circumference of circle.</w:t>
      </w:r>
    </w:p>
    <w:p w14:paraId="3E68DE23" w14:textId="3F885054" w:rsidR="001205C4" w:rsidRDefault="009235CA" w:rsidP="009235CA">
      <w:pPr>
        <w:pStyle w:val="Heading1"/>
      </w:pPr>
      <w:r>
        <w:t>Code:</w:t>
      </w:r>
    </w:p>
    <w:p w14:paraId="56CBEE08" w14:textId="77777777" w:rsidR="001205C4" w:rsidRDefault="001205C4">
      <w:r>
        <w:br w:type="page"/>
      </w:r>
    </w:p>
    <w:p w14:paraId="2B7EC1EB" w14:textId="1F9D2734" w:rsidR="001205C4" w:rsidRDefault="00E57375" w:rsidP="00E57375">
      <w:pPr>
        <w:pStyle w:val="Title"/>
      </w:pPr>
      <w:r>
        <w:lastRenderedPageBreak/>
        <w:t>Program 6</w:t>
      </w:r>
    </w:p>
    <w:p w14:paraId="78BDBCB6" w14:textId="3EFF8C3A" w:rsidR="0073511A" w:rsidRDefault="0073511A" w:rsidP="0073511A">
      <w:pPr>
        <w:pStyle w:val="Heading1"/>
      </w:pPr>
      <w:r>
        <w:t>Question:</w:t>
      </w:r>
    </w:p>
    <w:p w14:paraId="6CB372D2" w14:textId="12922F32" w:rsidR="00FA3EC0" w:rsidRPr="00FA3EC0" w:rsidRDefault="00FA3EC0" w:rsidP="00FA3EC0">
      <w:pPr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Input base and height and calculate area of triangle</w:t>
      </w:r>
    </w:p>
    <w:p w14:paraId="01DA99AB" w14:textId="69976812" w:rsidR="001205C4" w:rsidRDefault="0042723B" w:rsidP="00E57375">
      <w:pPr>
        <w:pStyle w:val="Heading1"/>
      </w:pPr>
      <w:r>
        <w:t>Code:</w:t>
      </w:r>
    </w:p>
    <w:p w14:paraId="76625F24" w14:textId="77777777" w:rsidR="001205C4" w:rsidRDefault="001205C4">
      <w:r>
        <w:br w:type="page"/>
      </w:r>
    </w:p>
    <w:p w14:paraId="24C5A09B" w14:textId="722FEEEB" w:rsidR="001205C4" w:rsidRDefault="00652B14" w:rsidP="00652B14">
      <w:pPr>
        <w:pStyle w:val="Title"/>
      </w:pPr>
      <w:r>
        <w:lastRenderedPageBreak/>
        <w:t>Program 7</w:t>
      </w:r>
    </w:p>
    <w:p w14:paraId="15CA5479" w14:textId="0D29495D" w:rsidR="0073511A" w:rsidRDefault="0073511A" w:rsidP="0073511A">
      <w:pPr>
        <w:pStyle w:val="Heading1"/>
      </w:pPr>
      <w:r>
        <w:t>Question:</w:t>
      </w:r>
    </w:p>
    <w:p w14:paraId="162B76EA" w14:textId="3B6BF594" w:rsidR="00FA3EC0" w:rsidRDefault="00FA3EC0" w:rsidP="00FA3EC0">
      <w:pPr>
        <w:spacing w:after="0" w:line="240" w:lineRule="auto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If Basic salary is input through keyboard write a program to calculate gross salary. Where,</w:t>
      </w:r>
    </w:p>
    <w:p w14:paraId="14FD7F2F" w14:textId="1D86E16D" w:rsidR="00FA3EC0" w:rsidRDefault="00FA3EC0" w:rsidP="00FA3EC0">
      <w:pPr>
        <w:spacing w:after="0" w:line="240" w:lineRule="auto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 xml:space="preserve">  da is 10% of bs.</w:t>
      </w:r>
    </w:p>
    <w:p w14:paraId="5C04E4B2" w14:textId="77777777" w:rsidR="00FA3EC0" w:rsidRDefault="00FA3EC0" w:rsidP="00FA3EC0">
      <w:pPr>
        <w:spacing w:after="0" w:line="240" w:lineRule="auto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 xml:space="preserve">  ta is 12% of bs.</w:t>
      </w:r>
    </w:p>
    <w:p w14:paraId="03F0311B" w14:textId="50EF1CFD" w:rsidR="00FA3EC0" w:rsidRPr="00FA3EC0" w:rsidRDefault="00FA3EC0" w:rsidP="00FA3EC0">
      <w:pPr>
        <w:spacing w:after="0" w:line="240" w:lineRule="auto"/>
      </w:pPr>
      <w:r>
        <w:rPr>
          <w:rFonts w:ascii="Times New Roman" w:hAnsi="Times New Roman"/>
          <w:sz w:val="32"/>
        </w:rPr>
        <w:t xml:space="preserve">  hra is 10% of bs.</w:t>
      </w:r>
    </w:p>
    <w:p w14:paraId="0B461E06" w14:textId="77777777" w:rsidR="00652B14" w:rsidRDefault="00652B14" w:rsidP="00652B14">
      <w:pPr>
        <w:pStyle w:val="Heading1"/>
      </w:pPr>
      <w:r>
        <w:t>Code:</w:t>
      </w:r>
    </w:p>
    <w:p w14:paraId="39222416" w14:textId="4E3589CC" w:rsidR="001205C4" w:rsidRDefault="001205C4" w:rsidP="0047254A">
      <w:pPr>
        <w:pStyle w:val="Programstyle"/>
      </w:pPr>
      <w:r>
        <w:br w:type="page"/>
      </w:r>
    </w:p>
    <w:p w14:paraId="1E1B9B63" w14:textId="498BD10A" w:rsidR="001205C4" w:rsidRDefault="004D389D" w:rsidP="004D389D">
      <w:pPr>
        <w:pStyle w:val="Title"/>
      </w:pPr>
      <w:r>
        <w:lastRenderedPageBreak/>
        <w:t>Program 8</w:t>
      </w:r>
    </w:p>
    <w:p w14:paraId="0B530BBB" w14:textId="66EFD970" w:rsidR="0073511A" w:rsidRDefault="0073511A" w:rsidP="0073511A">
      <w:pPr>
        <w:pStyle w:val="Heading1"/>
      </w:pPr>
      <w:r>
        <w:t>Question:</w:t>
      </w:r>
    </w:p>
    <w:p w14:paraId="1A758FF5" w14:textId="53646CE2" w:rsidR="00FA3EC0" w:rsidRPr="00FA3EC0" w:rsidRDefault="00FA3EC0" w:rsidP="00FA3EC0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Input temperature in Fahrenheit and convert into Celsius.</w:t>
      </w:r>
    </w:p>
    <w:p w14:paraId="6FFD4FC3" w14:textId="77777777" w:rsidR="004D389D" w:rsidRDefault="004D389D" w:rsidP="004D389D">
      <w:pPr>
        <w:pStyle w:val="Heading1"/>
      </w:pPr>
      <w:r>
        <w:t>Code:</w:t>
      </w:r>
    </w:p>
    <w:p w14:paraId="4AD09069" w14:textId="76F4294D" w:rsidR="001205C4" w:rsidRDefault="001205C4" w:rsidP="00E968A2">
      <w:pPr>
        <w:pStyle w:val="Programstyle"/>
      </w:pPr>
      <w:r>
        <w:br w:type="page"/>
      </w:r>
    </w:p>
    <w:p w14:paraId="43744055" w14:textId="4C2A0B40" w:rsidR="001205C4" w:rsidRDefault="004E608F" w:rsidP="004E608F">
      <w:pPr>
        <w:pStyle w:val="Title"/>
      </w:pPr>
      <w:r>
        <w:lastRenderedPageBreak/>
        <w:t>Program 9</w:t>
      </w:r>
    </w:p>
    <w:p w14:paraId="6BB809B4" w14:textId="4EB1FD88" w:rsidR="0073511A" w:rsidRDefault="0073511A" w:rsidP="0073511A">
      <w:pPr>
        <w:pStyle w:val="Heading1"/>
      </w:pPr>
      <w:r>
        <w:t>Question:</w:t>
      </w:r>
    </w:p>
    <w:p w14:paraId="1D5825AC" w14:textId="28649060" w:rsidR="00FA3EC0" w:rsidRPr="00FA3EC0" w:rsidRDefault="00FA3EC0" w:rsidP="00FA3EC0">
      <w:pPr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Input two numbers and swap them.</w:t>
      </w:r>
    </w:p>
    <w:p w14:paraId="5DF9A72C" w14:textId="77777777" w:rsidR="004E608F" w:rsidRDefault="004E608F" w:rsidP="004E608F">
      <w:pPr>
        <w:pStyle w:val="Heading1"/>
      </w:pPr>
      <w:r>
        <w:t>Code:</w:t>
      </w:r>
    </w:p>
    <w:p w14:paraId="4A127440" w14:textId="0FE17925" w:rsidR="001205C4" w:rsidRDefault="001205C4" w:rsidP="00E968A2">
      <w:pPr>
        <w:pStyle w:val="Programstyle"/>
      </w:pPr>
      <w:r>
        <w:br w:type="page"/>
      </w:r>
    </w:p>
    <w:p w14:paraId="5A790994" w14:textId="6B74FAF8" w:rsidR="001205C4" w:rsidRDefault="00F1727D" w:rsidP="00F1727D">
      <w:pPr>
        <w:pStyle w:val="Title"/>
      </w:pPr>
      <w:r>
        <w:lastRenderedPageBreak/>
        <w:t>Program 10</w:t>
      </w:r>
    </w:p>
    <w:p w14:paraId="7BD063C3" w14:textId="1592F3F4" w:rsidR="0073511A" w:rsidRDefault="0073511A" w:rsidP="0073511A">
      <w:pPr>
        <w:pStyle w:val="Heading1"/>
      </w:pPr>
      <w:r>
        <w:t>Question:</w:t>
      </w:r>
    </w:p>
    <w:p w14:paraId="41A58ECA" w14:textId="0DF771CC" w:rsidR="00FA3EC0" w:rsidRPr="00FA3EC0" w:rsidRDefault="00FA3EC0" w:rsidP="00FA3EC0">
      <w:pPr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Input 5-digit numbers and calculate sum of its digits.</w:t>
      </w:r>
    </w:p>
    <w:p w14:paraId="0683DB03" w14:textId="777A3D97" w:rsidR="00F1727D" w:rsidRDefault="00F1727D" w:rsidP="00F1727D">
      <w:pPr>
        <w:pStyle w:val="Heading1"/>
      </w:pPr>
      <w:r>
        <w:t>Code:</w:t>
      </w:r>
    </w:p>
    <w:p w14:paraId="3D3CDF7C" w14:textId="57F131D1" w:rsidR="001205C4" w:rsidRDefault="001205C4" w:rsidP="00347429">
      <w:pPr>
        <w:pStyle w:val="Programstyle"/>
      </w:pPr>
      <w:r>
        <w:br w:type="page"/>
      </w:r>
    </w:p>
    <w:p w14:paraId="05F30A1E" w14:textId="67A225CD" w:rsidR="00E968A2" w:rsidRDefault="009B6245" w:rsidP="00E968A2">
      <w:pPr>
        <w:pStyle w:val="Title"/>
      </w:pPr>
      <w:r>
        <w:lastRenderedPageBreak/>
        <w:t xml:space="preserve">Program </w:t>
      </w:r>
      <w:r w:rsidR="0073511A">
        <w:t>11</w:t>
      </w:r>
    </w:p>
    <w:p w14:paraId="3EDDBFC8" w14:textId="68D54AF1" w:rsidR="0073511A" w:rsidRDefault="0073511A" w:rsidP="0073511A">
      <w:pPr>
        <w:pStyle w:val="Heading1"/>
      </w:pPr>
      <w:r>
        <w:t>Question:</w:t>
      </w:r>
    </w:p>
    <w:p w14:paraId="59A8E35B" w14:textId="066D080B" w:rsidR="00FA3EC0" w:rsidRPr="00FA3EC0" w:rsidRDefault="00FA3EC0" w:rsidP="00FA3EC0">
      <w:pPr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Input two numbers and print the greater number.</w:t>
      </w:r>
    </w:p>
    <w:p w14:paraId="75143E13" w14:textId="7F74EA77" w:rsidR="009B6245" w:rsidRDefault="009B6245" w:rsidP="009B6245">
      <w:pPr>
        <w:pStyle w:val="Heading1"/>
      </w:pPr>
      <w:r>
        <w:t>Code:</w:t>
      </w:r>
    </w:p>
    <w:p w14:paraId="2A7BADFB" w14:textId="5B1113AA" w:rsidR="00A857DC" w:rsidRPr="00A857DC" w:rsidRDefault="001205C4" w:rsidP="00A857DC">
      <w:pPr>
        <w:pStyle w:val="Programstyle"/>
      </w:pPr>
      <w:r>
        <w:br w:type="page"/>
      </w:r>
    </w:p>
    <w:p w14:paraId="077C9863" w14:textId="6FECF547" w:rsidR="009B6245" w:rsidRDefault="009B6245" w:rsidP="009B6245">
      <w:pPr>
        <w:pStyle w:val="Title"/>
      </w:pPr>
      <w:r>
        <w:lastRenderedPageBreak/>
        <w:t xml:space="preserve">Program </w:t>
      </w:r>
      <w:r w:rsidR="0073511A">
        <w:t>12</w:t>
      </w:r>
    </w:p>
    <w:p w14:paraId="6DBF6C94" w14:textId="1FDA3569" w:rsidR="0073511A" w:rsidRDefault="0073511A" w:rsidP="0073511A">
      <w:pPr>
        <w:pStyle w:val="Heading1"/>
      </w:pPr>
      <w:r>
        <w:t>Question:</w:t>
      </w:r>
    </w:p>
    <w:p w14:paraId="113FC574" w14:textId="7F850F0A" w:rsidR="00FA3EC0" w:rsidRPr="00FA3EC0" w:rsidRDefault="00FA3EC0" w:rsidP="00FA3EC0">
      <w:pPr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Input a number and check if it is even or odd.</w:t>
      </w:r>
    </w:p>
    <w:p w14:paraId="51EECCD4" w14:textId="7A7C8AE4" w:rsidR="009B6245" w:rsidRDefault="009B6245" w:rsidP="009B6245">
      <w:pPr>
        <w:pStyle w:val="Heading1"/>
      </w:pPr>
      <w:r>
        <w:t>Code:</w:t>
      </w:r>
    </w:p>
    <w:p w14:paraId="7EDC3B95" w14:textId="392C3A73" w:rsidR="001205C4" w:rsidRDefault="001205C4" w:rsidP="00462339">
      <w:pPr>
        <w:pStyle w:val="Programstyle"/>
      </w:pPr>
      <w:r>
        <w:br w:type="page"/>
      </w:r>
    </w:p>
    <w:p w14:paraId="3A734DF9" w14:textId="0E67C4BD" w:rsidR="009B6245" w:rsidRDefault="009B6245" w:rsidP="009B6245">
      <w:pPr>
        <w:pStyle w:val="Title"/>
      </w:pPr>
      <w:r>
        <w:lastRenderedPageBreak/>
        <w:t xml:space="preserve">Program </w:t>
      </w:r>
      <w:r w:rsidR="0073511A">
        <w:t>13</w:t>
      </w:r>
    </w:p>
    <w:p w14:paraId="6B7CD787" w14:textId="5871E2BA" w:rsidR="0073511A" w:rsidRDefault="0073511A" w:rsidP="0073511A">
      <w:pPr>
        <w:pStyle w:val="Heading1"/>
      </w:pPr>
      <w:r>
        <w:t>Question:</w:t>
      </w:r>
    </w:p>
    <w:p w14:paraId="2413DEE0" w14:textId="06B87606" w:rsidR="006C5FCC" w:rsidRPr="006C5FCC" w:rsidRDefault="006C5FCC" w:rsidP="006C5FCC">
      <w:pPr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Input a number and check if it is Armstrong.</w:t>
      </w:r>
    </w:p>
    <w:p w14:paraId="4B348443" w14:textId="77777777" w:rsidR="00620962" w:rsidRDefault="009B6245" w:rsidP="00620962">
      <w:pPr>
        <w:pStyle w:val="Heading1"/>
      </w:pPr>
      <w:r>
        <w:t>Code:</w:t>
      </w:r>
    </w:p>
    <w:p w14:paraId="7A966AC2" w14:textId="77777777" w:rsidR="00620962" w:rsidRDefault="00620962" w:rsidP="00620962">
      <w:pPr>
        <w:pStyle w:val="Title"/>
      </w:pPr>
    </w:p>
    <w:p w14:paraId="1ACFC507" w14:textId="77777777" w:rsidR="00620962" w:rsidRDefault="00620962" w:rsidP="00620962">
      <w:pPr>
        <w:pStyle w:val="Title"/>
      </w:pPr>
    </w:p>
    <w:p w14:paraId="66417CEF" w14:textId="77777777" w:rsidR="00620962" w:rsidRDefault="00620962" w:rsidP="00620962">
      <w:pPr>
        <w:pStyle w:val="Title"/>
      </w:pPr>
    </w:p>
    <w:p w14:paraId="5F0B7B21" w14:textId="77777777" w:rsidR="00620962" w:rsidRDefault="00620962" w:rsidP="00620962">
      <w:pPr>
        <w:pStyle w:val="Title"/>
      </w:pPr>
    </w:p>
    <w:p w14:paraId="76A5C582" w14:textId="77777777" w:rsidR="00620962" w:rsidRDefault="00620962" w:rsidP="00620962">
      <w:pPr>
        <w:pStyle w:val="Title"/>
      </w:pPr>
    </w:p>
    <w:p w14:paraId="4C7178F8" w14:textId="77777777" w:rsidR="00620962" w:rsidRDefault="00620962" w:rsidP="00620962">
      <w:pPr>
        <w:pStyle w:val="Title"/>
      </w:pPr>
    </w:p>
    <w:p w14:paraId="3A99DBB7" w14:textId="77777777" w:rsidR="00620962" w:rsidRDefault="00620962" w:rsidP="00620962">
      <w:pPr>
        <w:pStyle w:val="Title"/>
      </w:pPr>
    </w:p>
    <w:p w14:paraId="6E953F3F" w14:textId="77777777" w:rsidR="00620962" w:rsidRDefault="00620962" w:rsidP="00620962">
      <w:pPr>
        <w:pStyle w:val="Title"/>
      </w:pPr>
    </w:p>
    <w:p w14:paraId="4A052FA8" w14:textId="77777777" w:rsidR="00620962" w:rsidRDefault="00620962" w:rsidP="00620962">
      <w:pPr>
        <w:pStyle w:val="Title"/>
      </w:pPr>
    </w:p>
    <w:p w14:paraId="218A3BF6" w14:textId="77777777" w:rsidR="00620962" w:rsidRDefault="00620962" w:rsidP="00620962">
      <w:pPr>
        <w:pStyle w:val="Title"/>
      </w:pPr>
    </w:p>
    <w:p w14:paraId="3F4F9705" w14:textId="77777777" w:rsidR="00620962" w:rsidRDefault="00620962" w:rsidP="00620962">
      <w:pPr>
        <w:pStyle w:val="Title"/>
      </w:pPr>
    </w:p>
    <w:p w14:paraId="15FB94BD" w14:textId="77777777" w:rsidR="00620962" w:rsidRDefault="00620962" w:rsidP="00620962">
      <w:pPr>
        <w:pStyle w:val="Title"/>
      </w:pPr>
    </w:p>
    <w:p w14:paraId="3D3275F7" w14:textId="6B617CBF" w:rsidR="009B6245" w:rsidRDefault="009B6245" w:rsidP="00620962">
      <w:pPr>
        <w:pStyle w:val="Title"/>
      </w:pPr>
      <w:r>
        <w:lastRenderedPageBreak/>
        <w:t xml:space="preserve">Program </w:t>
      </w:r>
      <w:r w:rsidR="0073511A">
        <w:t>14</w:t>
      </w:r>
    </w:p>
    <w:p w14:paraId="2886A4EC" w14:textId="6D9465AC" w:rsidR="0073511A" w:rsidRDefault="0073511A" w:rsidP="0073511A">
      <w:pPr>
        <w:pStyle w:val="Heading1"/>
      </w:pPr>
      <w:r>
        <w:t>Question:</w:t>
      </w:r>
    </w:p>
    <w:p w14:paraId="710D58BD" w14:textId="4F03D89F" w:rsidR="006C5FCC" w:rsidRPr="006C5FCC" w:rsidRDefault="006C5FCC" w:rsidP="006C5FCC">
      <w:pPr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Display reverse of a number.</w:t>
      </w:r>
    </w:p>
    <w:p w14:paraId="53E4470B" w14:textId="464A2178" w:rsidR="009B6245" w:rsidRDefault="009B6245" w:rsidP="009B6245">
      <w:pPr>
        <w:pStyle w:val="Heading1"/>
      </w:pPr>
      <w:r>
        <w:t>Code:</w:t>
      </w:r>
    </w:p>
    <w:p w14:paraId="6D33C1CC" w14:textId="5772FA52" w:rsidR="001205C4" w:rsidRDefault="001205C4" w:rsidP="001205C4"/>
    <w:p w14:paraId="70FA0416" w14:textId="77777777" w:rsidR="001205C4" w:rsidRDefault="001205C4">
      <w:r>
        <w:br w:type="page"/>
      </w:r>
    </w:p>
    <w:p w14:paraId="4212C7B0" w14:textId="107F95D8" w:rsidR="009B6245" w:rsidRDefault="009B6245" w:rsidP="009B6245">
      <w:pPr>
        <w:pStyle w:val="Title"/>
      </w:pPr>
      <w:r>
        <w:lastRenderedPageBreak/>
        <w:t xml:space="preserve">Program </w:t>
      </w:r>
      <w:r w:rsidR="0073511A">
        <w:t>15</w:t>
      </w:r>
    </w:p>
    <w:p w14:paraId="7D3F91DA" w14:textId="619A340F" w:rsidR="0073511A" w:rsidRDefault="0073511A" w:rsidP="0073511A">
      <w:pPr>
        <w:pStyle w:val="Heading1"/>
      </w:pPr>
      <w:r>
        <w:t>Question:</w:t>
      </w:r>
    </w:p>
    <w:p w14:paraId="73CC1DA8" w14:textId="1FE524FA" w:rsidR="006C5FCC" w:rsidRPr="006C5FCC" w:rsidRDefault="006C5FCC" w:rsidP="006C5FCC">
      <w:pPr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Input a number and check if it is palindrome or not.</w:t>
      </w:r>
    </w:p>
    <w:p w14:paraId="65837F28" w14:textId="7B256E83" w:rsidR="009B6245" w:rsidRDefault="009B6245" w:rsidP="009B6245">
      <w:pPr>
        <w:pStyle w:val="Heading1"/>
      </w:pPr>
      <w:r>
        <w:t>Code:</w:t>
      </w:r>
    </w:p>
    <w:p w14:paraId="7862663E" w14:textId="6F85D91E" w:rsidR="001205C4" w:rsidRDefault="001205C4">
      <w:r>
        <w:br w:type="page"/>
      </w:r>
    </w:p>
    <w:p w14:paraId="4D4EE439" w14:textId="7D1AAA60" w:rsidR="009B6245" w:rsidRDefault="009B6245" w:rsidP="009B6245">
      <w:pPr>
        <w:pStyle w:val="Title"/>
      </w:pPr>
      <w:r>
        <w:lastRenderedPageBreak/>
        <w:t xml:space="preserve">Program </w:t>
      </w:r>
      <w:r w:rsidR="0073511A">
        <w:t>16</w:t>
      </w:r>
    </w:p>
    <w:p w14:paraId="3AB86BB9" w14:textId="34C83C80" w:rsidR="0073511A" w:rsidRDefault="0073511A" w:rsidP="0073511A">
      <w:pPr>
        <w:pStyle w:val="Heading1"/>
      </w:pPr>
      <w:r>
        <w:t>Question:</w:t>
      </w:r>
    </w:p>
    <w:p w14:paraId="00C5BE64" w14:textId="659ADE99" w:rsidR="006C5FCC" w:rsidRPr="006C5FCC" w:rsidRDefault="006C5FCC" w:rsidP="006C5FCC">
      <w:pPr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Generate Fibonacci series.</w:t>
      </w:r>
    </w:p>
    <w:p w14:paraId="66963326" w14:textId="0C78F21A" w:rsidR="009B6245" w:rsidRDefault="009B6245" w:rsidP="009B6245">
      <w:pPr>
        <w:pStyle w:val="Heading1"/>
      </w:pPr>
      <w:r>
        <w:t>Code:</w:t>
      </w:r>
    </w:p>
    <w:p w14:paraId="523BD3A3" w14:textId="77777777" w:rsidR="00620962" w:rsidRDefault="00620962" w:rsidP="009B6245">
      <w:pPr>
        <w:pStyle w:val="Title"/>
      </w:pPr>
    </w:p>
    <w:p w14:paraId="28FA5FBA" w14:textId="77777777" w:rsidR="00620962" w:rsidRDefault="00620962" w:rsidP="009B6245">
      <w:pPr>
        <w:pStyle w:val="Title"/>
      </w:pPr>
    </w:p>
    <w:p w14:paraId="6513537E" w14:textId="77777777" w:rsidR="00620962" w:rsidRDefault="00620962" w:rsidP="009B6245">
      <w:pPr>
        <w:pStyle w:val="Title"/>
      </w:pPr>
    </w:p>
    <w:p w14:paraId="3E0AB738" w14:textId="77777777" w:rsidR="00620962" w:rsidRDefault="00620962" w:rsidP="009B6245">
      <w:pPr>
        <w:pStyle w:val="Title"/>
      </w:pPr>
    </w:p>
    <w:p w14:paraId="3F116DF1" w14:textId="77777777" w:rsidR="00620962" w:rsidRDefault="00620962" w:rsidP="009B6245">
      <w:pPr>
        <w:pStyle w:val="Title"/>
      </w:pPr>
    </w:p>
    <w:p w14:paraId="724D4550" w14:textId="77777777" w:rsidR="00620962" w:rsidRDefault="00620962" w:rsidP="009B6245">
      <w:pPr>
        <w:pStyle w:val="Title"/>
      </w:pPr>
    </w:p>
    <w:p w14:paraId="6C49EFFC" w14:textId="77777777" w:rsidR="00620962" w:rsidRDefault="00620962" w:rsidP="009B6245">
      <w:pPr>
        <w:pStyle w:val="Title"/>
      </w:pPr>
    </w:p>
    <w:p w14:paraId="707107EA" w14:textId="77777777" w:rsidR="00620962" w:rsidRDefault="00620962" w:rsidP="009B6245">
      <w:pPr>
        <w:pStyle w:val="Title"/>
      </w:pPr>
    </w:p>
    <w:p w14:paraId="0E40404E" w14:textId="77777777" w:rsidR="00620962" w:rsidRDefault="00620962" w:rsidP="009B6245">
      <w:pPr>
        <w:pStyle w:val="Title"/>
      </w:pPr>
    </w:p>
    <w:p w14:paraId="7077DF39" w14:textId="77777777" w:rsidR="00620962" w:rsidRDefault="00620962" w:rsidP="009B6245">
      <w:pPr>
        <w:pStyle w:val="Title"/>
      </w:pPr>
    </w:p>
    <w:p w14:paraId="53EF4D6D" w14:textId="77777777" w:rsidR="00620962" w:rsidRDefault="00620962" w:rsidP="009B6245">
      <w:pPr>
        <w:pStyle w:val="Title"/>
      </w:pPr>
    </w:p>
    <w:p w14:paraId="51EF2585" w14:textId="77777777" w:rsidR="00620962" w:rsidRDefault="00620962" w:rsidP="009B6245">
      <w:pPr>
        <w:pStyle w:val="Title"/>
      </w:pPr>
    </w:p>
    <w:p w14:paraId="51F16301" w14:textId="77777777" w:rsidR="00620962" w:rsidRDefault="00620962" w:rsidP="009B6245">
      <w:pPr>
        <w:pStyle w:val="Title"/>
      </w:pPr>
    </w:p>
    <w:p w14:paraId="662A3451" w14:textId="346FFD6C" w:rsidR="009B6245" w:rsidRDefault="009B6245" w:rsidP="009B6245">
      <w:pPr>
        <w:pStyle w:val="Title"/>
      </w:pPr>
      <w:r>
        <w:lastRenderedPageBreak/>
        <w:t xml:space="preserve">Program </w:t>
      </w:r>
      <w:r w:rsidR="0073511A">
        <w:t>17</w:t>
      </w:r>
    </w:p>
    <w:p w14:paraId="7DEE6B10" w14:textId="015A7140" w:rsidR="0073511A" w:rsidRDefault="0073511A" w:rsidP="0073511A">
      <w:pPr>
        <w:pStyle w:val="Heading1"/>
      </w:pPr>
      <w:r>
        <w:t>Question:</w:t>
      </w:r>
    </w:p>
    <w:p w14:paraId="3E46DD41" w14:textId="77777777" w:rsidR="006C5FCC" w:rsidRDefault="006C5FCC" w:rsidP="006C5FCC">
      <w:pPr>
        <w:spacing w:after="0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Display pattern below</w:t>
      </w:r>
    </w:p>
    <w:p w14:paraId="3FA2D13E" w14:textId="35BA5171" w:rsidR="006C5FCC" w:rsidRDefault="006C5FCC" w:rsidP="006C5FCC">
      <w:pPr>
        <w:spacing w:after="0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 xml:space="preserve"> *</w:t>
      </w:r>
    </w:p>
    <w:p w14:paraId="64420E10" w14:textId="77777777" w:rsidR="006C5FCC" w:rsidRDefault="006C5FCC" w:rsidP="006C5FCC">
      <w:pPr>
        <w:spacing w:after="0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 xml:space="preserve"> **</w:t>
      </w:r>
    </w:p>
    <w:p w14:paraId="55227425" w14:textId="77777777" w:rsidR="006C5FCC" w:rsidRDefault="006C5FCC" w:rsidP="006C5FCC">
      <w:pPr>
        <w:spacing w:after="0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 xml:space="preserve"> ***</w:t>
      </w:r>
    </w:p>
    <w:p w14:paraId="05B74A51" w14:textId="03917180" w:rsidR="006C5FCC" w:rsidRPr="006C5FCC" w:rsidRDefault="006C5FCC" w:rsidP="006C5FCC">
      <w:pPr>
        <w:spacing w:after="0"/>
      </w:pPr>
      <w:r>
        <w:rPr>
          <w:rFonts w:ascii="Times New Roman" w:hAnsi="Times New Roman"/>
          <w:sz w:val="32"/>
        </w:rPr>
        <w:t xml:space="preserve"> ****</w:t>
      </w:r>
    </w:p>
    <w:p w14:paraId="7C2606CD" w14:textId="5CD5FCED" w:rsidR="009B6245" w:rsidRDefault="009B6245" w:rsidP="009B6245">
      <w:pPr>
        <w:pStyle w:val="Heading1"/>
      </w:pPr>
      <w:r>
        <w:t>Code:</w:t>
      </w:r>
    </w:p>
    <w:p w14:paraId="07BE631D" w14:textId="5FDF5DA0" w:rsidR="001205C4" w:rsidRDefault="001205C4">
      <w:r>
        <w:br w:type="page"/>
      </w:r>
    </w:p>
    <w:p w14:paraId="16850FCB" w14:textId="420E3498" w:rsidR="009B6245" w:rsidRDefault="009B6245" w:rsidP="009B6245">
      <w:pPr>
        <w:pStyle w:val="Title"/>
      </w:pPr>
      <w:r>
        <w:lastRenderedPageBreak/>
        <w:t xml:space="preserve">Program </w:t>
      </w:r>
      <w:r w:rsidR="0073511A">
        <w:t>18</w:t>
      </w:r>
    </w:p>
    <w:p w14:paraId="0701FD9C" w14:textId="4660A6D1" w:rsidR="0073511A" w:rsidRDefault="0073511A" w:rsidP="0073511A">
      <w:pPr>
        <w:pStyle w:val="Heading1"/>
      </w:pPr>
      <w:r>
        <w:t>Question:</w:t>
      </w:r>
    </w:p>
    <w:p w14:paraId="04EC787F" w14:textId="0471D7E7" w:rsidR="006C5FCC" w:rsidRPr="006C5FCC" w:rsidRDefault="006C5FCC" w:rsidP="006C5FCC">
      <w:pPr>
        <w:spacing w:after="0"/>
        <w:rPr>
          <w:sz w:val="32"/>
          <w:szCs w:val="32"/>
        </w:rPr>
      </w:pPr>
      <w:r w:rsidRPr="006C5FCC">
        <w:rPr>
          <w:sz w:val="32"/>
          <w:szCs w:val="32"/>
        </w:rPr>
        <w:t>Display the pattern below</w:t>
      </w:r>
    </w:p>
    <w:p w14:paraId="175AA15F" w14:textId="77777777" w:rsidR="006C5FCC" w:rsidRDefault="006C5FCC" w:rsidP="006C5FCC">
      <w:pPr>
        <w:spacing w:after="0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1</w:t>
      </w:r>
    </w:p>
    <w:p w14:paraId="0AED7263" w14:textId="77777777" w:rsidR="006C5FCC" w:rsidRDefault="006C5FCC" w:rsidP="006C5FCC">
      <w:pPr>
        <w:spacing w:after="0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12</w:t>
      </w:r>
    </w:p>
    <w:p w14:paraId="5249EE45" w14:textId="77777777" w:rsidR="006C5FCC" w:rsidRDefault="006C5FCC" w:rsidP="006C5FCC">
      <w:pPr>
        <w:spacing w:after="0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123</w:t>
      </w:r>
    </w:p>
    <w:p w14:paraId="09ED1E5A" w14:textId="27F39324" w:rsidR="006C5FCC" w:rsidRPr="006C5FCC" w:rsidRDefault="006C5FCC" w:rsidP="006C5FCC">
      <w:pPr>
        <w:spacing w:after="0"/>
      </w:pPr>
      <w:r>
        <w:rPr>
          <w:rFonts w:ascii="Times New Roman" w:hAnsi="Times New Roman"/>
          <w:sz w:val="32"/>
        </w:rPr>
        <w:t>1234</w:t>
      </w:r>
    </w:p>
    <w:p w14:paraId="09BB8EB4" w14:textId="40A6C479" w:rsidR="009B6245" w:rsidRDefault="009B6245" w:rsidP="009B6245">
      <w:pPr>
        <w:pStyle w:val="Heading1"/>
      </w:pPr>
      <w:r>
        <w:t>Code:</w:t>
      </w:r>
    </w:p>
    <w:p w14:paraId="02D8DFC8" w14:textId="77777777" w:rsidR="00620962" w:rsidRDefault="00620962" w:rsidP="009B6245">
      <w:pPr>
        <w:pStyle w:val="Title"/>
      </w:pPr>
    </w:p>
    <w:p w14:paraId="095AB926" w14:textId="77777777" w:rsidR="00620962" w:rsidRDefault="00620962" w:rsidP="009B6245">
      <w:pPr>
        <w:pStyle w:val="Title"/>
      </w:pPr>
    </w:p>
    <w:p w14:paraId="07AE15A6" w14:textId="77777777" w:rsidR="00620962" w:rsidRDefault="00620962" w:rsidP="009B6245">
      <w:pPr>
        <w:pStyle w:val="Title"/>
      </w:pPr>
    </w:p>
    <w:p w14:paraId="4342F4CB" w14:textId="77777777" w:rsidR="00620962" w:rsidRDefault="00620962" w:rsidP="009B6245">
      <w:pPr>
        <w:pStyle w:val="Title"/>
      </w:pPr>
    </w:p>
    <w:p w14:paraId="31DFD95F" w14:textId="77777777" w:rsidR="00620962" w:rsidRDefault="00620962" w:rsidP="009B6245">
      <w:pPr>
        <w:pStyle w:val="Title"/>
      </w:pPr>
    </w:p>
    <w:p w14:paraId="47B96094" w14:textId="77777777" w:rsidR="00620962" w:rsidRDefault="00620962" w:rsidP="009B6245">
      <w:pPr>
        <w:pStyle w:val="Title"/>
      </w:pPr>
    </w:p>
    <w:p w14:paraId="7961D3CD" w14:textId="77777777" w:rsidR="00620962" w:rsidRDefault="00620962" w:rsidP="009B6245">
      <w:pPr>
        <w:pStyle w:val="Title"/>
      </w:pPr>
    </w:p>
    <w:p w14:paraId="699B10DA" w14:textId="77777777" w:rsidR="00620962" w:rsidRDefault="00620962" w:rsidP="009B6245">
      <w:pPr>
        <w:pStyle w:val="Title"/>
      </w:pPr>
    </w:p>
    <w:p w14:paraId="16C1B3F2" w14:textId="77777777" w:rsidR="00620962" w:rsidRDefault="00620962" w:rsidP="009B6245">
      <w:pPr>
        <w:pStyle w:val="Title"/>
      </w:pPr>
    </w:p>
    <w:p w14:paraId="2F897472" w14:textId="77777777" w:rsidR="00620962" w:rsidRDefault="00620962" w:rsidP="009B6245">
      <w:pPr>
        <w:pStyle w:val="Title"/>
      </w:pPr>
    </w:p>
    <w:p w14:paraId="3EB8C507" w14:textId="77777777" w:rsidR="00620962" w:rsidRDefault="00620962" w:rsidP="009B6245">
      <w:pPr>
        <w:pStyle w:val="Title"/>
      </w:pPr>
    </w:p>
    <w:p w14:paraId="4BF45E29" w14:textId="47450AB6" w:rsidR="009B6245" w:rsidRDefault="009B6245" w:rsidP="009B6245">
      <w:pPr>
        <w:pStyle w:val="Title"/>
      </w:pPr>
      <w:r>
        <w:lastRenderedPageBreak/>
        <w:t xml:space="preserve">Program </w:t>
      </w:r>
      <w:r w:rsidR="0073511A">
        <w:t>19</w:t>
      </w:r>
    </w:p>
    <w:p w14:paraId="7CCAACED" w14:textId="320A68DC" w:rsidR="0073511A" w:rsidRDefault="0073511A" w:rsidP="0073511A">
      <w:pPr>
        <w:pStyle w:val="Heading1"/>
      </w:pPr>
      <w:r>
        <w:t>Question:</w:t>
      </w:r>
    </w:p>
    <w:p w14:paraId="5465823C" w14:textId="7A75FE80" w:rsidR="006C5FCC" w:rsidRDefault="006C5FCC" w:rsidP="006C5FCC">
      <w:pPr>
        <w:spacing w:after="0"/>
        <w:rPr>
          <w:sz w:val="32"/>
          <w:szCs w:val="32"/>
        </w:rPr>
      </w:pPr>
      <w:r>
        <w:rPr>
          <w:sz w:val="32"/>
          <w:szCs w:val="32"/>
        </w:rPr>
        <w:t>Display the pattern below</w:t>
      </w:r>
    </w:p>
    <w:p w14:paraId="6B7B12EB" w14:textId="77777777" w:rsidR="006C5FCC" w:rsidRDefault="006C5FCC" w:rsidP="006C5FCC">
      <w:pPr>
        <w:spacing w:after="0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****</w:t>
      </w:r>
    </w:p>
    <w:p w14:paraId="6B91B3EF" w14:textId="77777777" w:rsidR="006C5FCC" w:rsidRDefault="006C5FCC" w:rsidP="006C5FCC">
      <w:pPr>
        <w:spacing w:after="0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 xml:space="preserve"> ***</w:t>
      </w:r>
    </w:p>
    <w:p w14:paraId="4FB0CDB0" w14:textId="77777777" w:rsidR="006C5FCC" w:rsidRDefault="006C5FCC" w:rsidP="006C5FCC">
      <w:pPr>
        <w:spacing w:after="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  **</w:t>
      </w:r>
    </w:p>
    <w:p w14:paraId="1BB16C63" w14:textId="55722054" w:rsidR="006C5FCC" w:rsidRPr="006C5FCC" w:rsidRDefault="006C5FCC" w:rsidP="006C5FCC">
      <w:pPr>
        <w:spacing w:after="0"/>
        <w:rPr>
          <w:sz w:val="32"/>
          <w:szCs w:val="32"/>
        </w:rPr>
      </w:pPr>
      <w:r>
        <w:rPr>
          <w:rFonts w:ascii="Times New Roman" w:hAnsi="Times New Roman"/>
          <w:sz w:val="32"/>
        </w:rPr>
        <w:t xml:space="preserve">   *   </w:t>
      </w:r>
    </w:p>
    <w:p w14:paraId="78CD1598" w14:textId="6FEE110E" w:rsidR="009B6245" w:rsidRDefault="009B6245" w:rsidP="009B6245">
      <w:pPr>
        <w:pStyle w:val="Heading1"/>
      </w:pPr>
      <w:r>
        <w:t>Code:</w:t>
      </w:r>
    </w:p>
    <w:p w14:paraId="2428ACC2" w14:textId="77777777" w:rsidR="00620962" w:rsidRDefault="00620962" w:rsidP="009B6245">
      <w:pPr>
        <w:pStyle w:val="Title"/>
      </w:pPr>
    </w:p>
    <w:p w14:paraId="6C16B8D8" w14:textId="77777777" w:rsidR="00620962" w:rsidRDefault="00620962" w:rsidP="009B6245">
      <w:pPr>
        <w:pStyle w:val="Title"/>
      </w:pPr>
    </w:p>
    <w:p w14:paraId="2010CF95" w14:textId="77777777" w:rsidR="00620962" w:rsidRDefault="00620962" w:rsidP="009B6245">
      <w:pPr>
        <w:pStyle w:val="Title"/>
      </w:pPr>
    </w:p>
    <w:p w14:paraId="3237AF1C" w14:textId="77777777" w:rsidR="00620962" w:rsidRDefault="00620962" w:rsidP="009B6245">
      <w:pPr>
        <w:pStyle w:val="Title"/>
      </w:pPr>
    </w:p>
    <w:p w14:paraId="10D87FF3" w14:textId="77777777" w:rsidR="00620962" w:rsidRDefault="00620962" w:rsidP="009B6245">
      <w:pPr>
        <w:pStyle w:val="Title"/>
      </w:pPr>
    </w:p>
    <w:p w14:paraId="177E18BF" w14:textId="77777777" w:rsidR="00620962" w:rsidRDefault="00620962" w:rsidP="009B6245">
      <w:pPr>
        <w:pStyle w:val="Title"/>
      </w:pPr>
    </w:p>
    <w:p w14:paraId="0BED7F48" w14:textId="77777777" w:rsidR="00620962" w:rsidRDefault="00620962" w:rsidP="009B6245">
      <w:pPr>
        <w:pStyle w:val="Title"/>
      </w:pPr>
    </w:p>
    <w:p w14:paraId="64C4D508" w14:textId="77777777" w:rsidR="00620962" w:rsidRDefault="00620962" w:rsidP="009B6245">
      <w:pPr>
        <w:pStyle w:val="Title"/>
      </w:pPr>
    </w:p>
    <w:p w14:paraId="6059643D" w14:textId="77777777" w:rsidR="00620962" w:rsidRDefault="00620962" w:rsidP="009B6245">
      <w:pPr>
        <w:pStyle w:val="Title"/>
      </w:pPr>
    </w:p>
    <w:p w14:paraId="77A79153" w14:textId="77777777" w:rsidR="00620962" w:rsidRDefault="00620962" w:rsidP="009B6245">
      <w:pPr>
        <w:pStyle w:val="Title"/>
      </w:pPr>
    </w:p>
    <w:p w14:paraId="3537DB8F" w14:textId="606757FE" w:rsidR="009B6245" w:rsidRDefault="009B6245" w:rsidP="009B6245">
      <w:pPr>
        <w:pStyle w:val="Title"/>
      </w:pPr>
      <w:r>
        <w:lastRenderedPageBreak/>
        <w:t xml:space="preserve">Program </w:t>
      </w:r>
      <w:r w:rsidR="0073511A">
        <w:t>20</w:t>
      </w:r>
    </w:p>
    <w:p w14:paraId="13D63001" w14:textId="46300812" w:rsidR="0073511A" w:rsidRDefault="0073511A" w:rsidP="0073511A">
      <w:pPr>
        <w:pStyle w:val="Heading1"/>
      </w:pPr>
      <w:r>
        <w:t>Question:</w:t>
      </w:r>
    </w:p>
    <w:p w14:paraId="3BB26445" w14:textId="2EBBDF38" w:rsidR="006C5FCC" w:rsidRPr="006C5FCC" w:rsidRDefault="006C5FCC" w:rsidP="006C5FCC">
      <w:pPr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Input an alphabet and check it is vowel or not.</w:t>
      </w:r>
    </w:p>
    <w:p w14:paraId="3AEED01F" w14:textId="713F1F7A" w:rsidR="009B6245" w:rsidRDefault="009B6245" w:rsidP="009B6245">
      <w:pPr>
        <w:pStyle w:val="Heading1"/>
      </w:pPr>
      <w:r>
        <w:t>Code:</w:t>
      </w:r>
    </w:p>
    <w:p w14:paraId="0E1AE5E6" w14:textId="77777777" w:rsidR="00620962" w:rsidRDefault="00620962" w:rsidP="00C1064E">
      <w:pPr>
        <w:pStyle w:val="Title"/>
        <w:spacing w:after="0"/>
      </w:pPr>
    </w:p>
    <w:p w14:paraId="47791148" w14:textId="77777777" w:rsidR="00620962" w:rsidRDefault="00620962" w:rsidP="00C1064E">
      <w:pPr>
        <w:pStyle w:val="Title"/>
        <w:spacing w:after="0"/>
      </w:pPr>
    </w:p>
    <w:p w14:paraId="238B18D4" w14:textId="77777777" w:rsidR="00620962" w:rsidRDefault="00620962" w:rsidP="00C1064E">
      <w:pPr>
        <w:pStyle w:val="Title"/>
        <w:spacing w:after="0"/>
      </w:pPr>
    </w:p>
    <w:p w14:paraId="176C47C6" w14:textId="77777777" w:rsidR="00620962" w:rsidRDefault="00620962" w:rsidP="00C1064E">
      <w:pPr>
        <w:pStyle w:val="Title"/>
        <w:spacing w:after="0"/>
      </w:pPr>
    </w:p>
    <w:p w14:paraId="1109A975" w14:textId="77777777" w:rsidR="00620962" w:rsidRDefault="00620962" w:rsidP="00C1064E">
      <w:pPr>
        <w:pStyle w:val="Title"/>
        <w:spacing w:after="0"/>
      </w:pPr>
    </w:p>
    <w:p w14:paraId="0B394FA3" w14:textId="77777777" w:rsidR="00620962" w:rsidRDefault="00620962" w:rsidP="00C1064E">
      <w:pPr>
        <w:pStyle w:val="Title"/>
        <w:spacing w:after="0"/>
      </w:pPr>
    </w:p>
    <w:p w14:paraId="0899974A" w14:textId="77777777" w:rsidR="00620962" w:rsidRDefault="00620962" w:rsidP="00C1064E">
      <w:pPr>
        <w:pStyle w:val="Title"/>
        <w:spacing w:after="0"/>
      </w:pPr>
    </w:p>
    <w:p w14:paraId="49DBBFF0" w14:textId="77777777" w:rsidR="00620962" w:rsidRDefault="00620962" w:rsidP="00C1064E">
      <w:pPr>
        <w:pStyle w:val="Title"/>
        <w:spacing w:after="0"/>
      </w:pPr>
    </w:p>
    <w:p w14:paraId="74BAC974" w14:textId="77777777" w:rsidR="00620962" w:rsidRDefault="00620962" w:rsidP="00C1064E">
      <w:pPr>
        <w:pStyle w:val="Title"/>
        <w:spacing w:after="0"/>
      </w:pPr>
    </w:p>
    <w:p w14:paraId="7BC22C74" w14:textId="77777777" w:rsidR="00620962" w:rsidRDefault="00620962" w:rsidP="00C1064E">
      <w:pPr>
        <w:pStyle w:val="Title"/>
        <w:spacing w:after="0"/>
      </w:pPr>
    </w:p>
    <w:p w14:paraId="515E0A9D" w14:textId="77777777" w:rsidR="00620962" w:rsidRDefault="00620962" w:rsidP="00C1064E">
      <w:pPr>
        <w:pStyle w:val="Title"/>
        <w:spacing w:after="0"/>
      </w:pPr>
    </w:p>
    <w:p w14:paraId="26809EA8" w14:textId="77777777" w:rsidR="00620962" w:rsidRDefault="00620962" w:rsidP="00C1064E">
      <w:pPr>
        <w:pStyle w:val="Title"/>
        <w:spacing w:after="0"/>
      </w:pPr>
    </w:p>
    <w:p w14:paraId="67E44421" w14:textId="1FCA147C" w:rsidR="009B6245" w:rsidRDefault="009B6245" w:rsidP="00C1064E">
      <w:pPr>
        <w:pStyle w:val="Title"/>
        <w:spacing w:after="0"/>
      </w:pPr>
      <w:r>
        <w:lastRenderedPageBreak/>
        <w:t xml:space="preserve">Program </w:t>
      </w:r>
      <w:r w:rsidR="0073511A">
        <w:t>21</w:t>
      </w:r>
    </w:p>
    <w:p w14:paraId="7B49E245" w14:textId="786F39B0" w:rsidR="0073511A" w:rsidRDefault="0073511A" w:rsidP="00C1064E">
      <w:pPr>
        <w:pStyle w:val="Heading1"/>
        <w:spacing w:before="0" w:after="0"/>
      </w:pPr>
      <w:r>
        <w:t>Question:</w:t>
      </w:r>
    </w:p>
    <w:p w14:paraId="5E0506AD" w14:textId="38B024B1" w:rsidR="006C5FCC" w:rsidRPr="006C5FCC" w:rsidRDefault="006C5FCC" w:rsidP="00C1064E">
      <w:pPr>
        <w:spacing w:after="0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Design a calculator.</w:t>
      </w:r>
    </w:p>
    <w:p w14:paraId="3B168EBD" w14:textId="2B5E2430" w:rsidR="009B6245" w:rsidRDefault="009B6245" w:rsidP="00C1064E">
      <w:pPr>
        <w:pStyle w:val="Heading1"/>
        <w:spacing w:before="0" w:after="0"/>
      </w:pPr>
      <w:r>
        <w:t>Code:</w:t>
      </w:r>
    </w:p>
    <w:p w14:paraId="2D0BE9A0" w14:textId="77777777" w:rsidR="00620962" w:rsidRDefault="00620962" w:rsidP="009B6245">
      <w:pPr>
        <w:pStyle w:val="Title"/>
      </w:pPr>
    </w:p>
    <w:p w14:paraId="6F9C8964" w14:textId="77777777" w:rsidR="00620962" w:rsidRDefault="00620962" w:rsidP="009B6245">
      <w:pPr>
        <w:pStyle w:val="Title"/>
      </w:pPr>
    </w:p>
    <w:p w14:paraId="03C946B7" w14:textId="77777777" w:rsidR="00620962" w:rsidRDefault="00620962" w:rsidP="009B6245">
      <w:pPr>
        <w:pStyle w:val="Title"/>
      </w:pPr>
    </w:p>
    <w:p w14:paraId="37DB6FC6" w14:textId="77777777" w:rsidR="00620962" w:rsidRDefault="00620962" w:rsidP="009B6245">
      <w:pPr>
        <w:pStyle w:val="Title"/>
      </w:pPr>
    </w:p>
    <w:p w14:paraId="74DA4348" w14:textId="77777777" w:rsidR="00620962" w:rsidRDefault="00620962" w:rsidP="009B6245">
      <w:pPr>
        <w:pStyle w:val="Title"/>
      </w:pPr>
    </w:p>
    <w:p w14:paraId="587FAFF7" w14:textId="77777777" w:rsidR="00620962" w:rsidRDefault="00620962" w:rsidP="009B6245">
      <w:pPr>
        <w:pStyle w:val="Title"/>
      </w:pPr>
    </w:p>
    <w:p w14:paraId="342566DA" w14:textId="77777777" w:rsidR="00620962" w:rsidRDefault="00620962" w:rsidP="009B6245">
      <w:pPr>
        <w:pStyle w:val="Title"/>
      </w:pPr>
    </w:p>
    <w:p w14:paraId="60B377F6" w14:textId="77777777" w:rsidR="00620962" w:rsidRDefault="00620962" w:rsidP="009B6245">
      <w:pPr>
        <w:pStyle w:val="Title"/>
      </w:pPr>
    </w:p>
    <w:p w14:paraId="1559072A" w14:textId="77777777" w:rsidR="00620962" w:rsidRDefault="00620962" w:rsidP="009B6245">
      <w:pPr>
        <w:pStyle w:val="Title"/>
      </w:pPr>
    </w:p>
    <w:p w14:paraId="7C66D9D7" w14:textId="77777777" w:rsidR="00620962" w:rsidRDefault="00620962" w:rsidP="009B6245">
      <w:pPr>
        <w:pStyle w:val="Title"/>
      </w:pPr>
    </w:p>
    <w:p w14:paraId="31CE6CD4" w14:textId="77777777" w:rsidR="00620962" w:rsidRDefault="00620962" w:rsidP="009B6245">
      <w:pPr>
        <w:pStyle w:val="Title"/>
      </w:pPr>
    </w:p>
    <w:p w14:paraId="2C7B0E31" w14:textId="77777777" w:rsidR="00620962" w:rsidRDefault="00620962" w:rsidP="009B6245">
      <w:pPr>
        <w:pStyle w:val="Title"/>
      </w:pPr>
    </w:p>
    <w:p w14:paraId="271A22BF" w14:textId="77777777" w:rsidR="00620962" w:rsidRDefault="00620962" w:rsidP="009B6245">
      <w:pPr>
        <w:pStyle w:val="Title"/>
      </w:pPr>
    </w:p>
    <w:p w14:paraId="79FDF4CE" w14:textId="77777777" w:rsidR="00620962" w:rsidRDefault="00620962" w:rsidP="009B6245">
      <w:pPr>
        <w:pStyle w:val="Title"/>
      </w:pPr>
    </w:p>
    <w:p w14:paraId="4D3F5836" w14:textId="77777777" w:rsidR="00620962" w:rsidRDefault="00620962" w:rsidP="009B6245">
      <w:pPr>
        <w:pStyle w:val="Title"/>
      </w:pPr>
    </w:p>
    <w:p w14:paraId="2AD5E756" w14:textId="1EA579D3" w:rsidR="009B6245" w:rsidRDefault="009B6245" w:rsidP="009B6245">
      <w:pPr>
        <w:pStyle w:val="Title"/>
      </w:pPr>
      <w:r>
        <w:lastRenderedPageBreak/>
        <w:t xml:space="preserve">Program </w:t>
      </w:r>
      <w:r w:rsidR="0073511A">
        <w:t>22</w:t>
      </w:r>
    </w:p>
    <w:p w14:paraId="0586FAB9" w14:textId="587C5F4F" w:rsidR="0073511A" w:rsidRDefault="0073511A" w:rsidP="0073511A">
      <w:pPr>
        <w:pStyle w:val="Heading1"/>
      </w:pPr>
      <w:r>
        <w:t>Question:</w:t>
      </w:r>
    </w:p>
    <w:p w14:paraId="36613EB4" w14:textId="75B7D9C3" w:rsidR="006C5FCC" w:rsidRPr="006C5FCC" w:rsidRDefault="006C5FCC" w:rsidP="006C5FCC">
      <w:pPr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Write a program Input the marks and print the remarks.</w:t>
      </w:r>
    </w:p>
    <w:p w14:paraId="6B189832" w14:textId="0F53845A" w:rsidR="009B6245" w:rsidRDefault="009B6245" w:rsidP="009B6245">
      <w:pPr>
        <w:pStyle w:val="Heading1"/>
      </w:pPr>
      <w:r>
        <w:t>Code:</w:t>
      </w:r>
    </w:p>
    <w:p w14:paraId="215C11DB" w14:textId="77777777" w:rsidR="00620962" w:rsidRDefault="00620962" w:rsidP="009B6245">
      <w:pPr>
        <w:pStyle w:val="Title"/>
      </w:pPr>
    </w:p>
    <w:p w14:paraId="1A7B77C6" w14:textId="77777777" w:rsidR="00620962" w:rsidRDefault="00620962" w:rsidP="009B6245">
      <w:pPr>
        <w:pStyle w:val="Title"/>
      </w:pPr>
    </w:p>
    <w:p w14:paraId="7F6BEDAE" w14:textId="77777777" w:rsidR="00620962" w:rsidRDefault="00620962" w:rsidP="009B6245">
      <w:pPr>
        <w:pStyle w:val="Title"/>
      </w:pPr>
    </w:p>
    <w:p w14:paraId="53100215" w14:textId="77777777" w:rsidR="00620962" w:rsidRDefault="00620962" w:rsidP="009B6245">
      <w:pPr>
        <w:pStyle w:val="Title"/>
      </w:pPr>
    </w:p>
    <w:p w14:paraId="586F0FC5" w14:textId="77777777" w:rsidR="00620962" w:rsidRDefault="00620962" w:rsidP="009B6245">
      <w:pPr>
        <w:pStyle w:val="Title"/>
      </w:pPr>
    </w:p>
    <w:p w14:paraId="657B67F0" w14:textId="77777777" w:rsidR="00620962" w:rsidRDefault="00620962" w:rsidP="009B6245">
      <w:pPr>
        <w:pStyle w:val="Title"/>
      </w:pPr>
    </w:p>
    <w:p w14:paraId="5FA728B8" w14:textId="77777777" w:rsidR="00620962" w:rsidRDefault="00620962" w:rsidP="009B6245">
      <w:pPr>
        <w:pStyle w:val="Title"/>
      </w:pPr>
    </w:p>
    <w:p w14:paraId="54990441" w14:textId="77777777" w:rsidR="00620962" w:rsidRDefault="00620962" w:rsidP="009B6245">
      <w:pPr>
        <w:pStyle w:val="Title"/>
      </w:pPr>
    </w:p>
    <w:p w14:paraId="2C035C41" w14:textId="77777777" w:rsidR="00620962" w:rsidRDefault="00620962" w:rsidP="009B6245">
      <w:pPr>
        <w:pStyle w:val="Title"/>
      </w:pPr>
    </w:p>
    <w:p w14:paraId="79523610" w14:textId="77777777" w:rsidR="00620962" w:rsidRDefault="00620962" w:rsidP="009B6245">
      <w:pPr>
        <w:pStyle w:val="Title"/>
      </w:pPr>
    </w:p>
    <w:p w14:paraId="725FAB5F" w14:textId="77777777" w:rsidR="00620962" w:rsidRDefault="00620962" w:rsidP="009B6245">
      <w:pPr>
        <w:pStyle w:val="Title"/>
      </w:pPr>
    </w:p>
    <w:p w14:paraId="02376E78" w14:textId="77777777" w:rsidR="00620962" w:rsidRDefault="00620962" w:rsidP="009B6245">
      <w:pPr>
        <w:pStyle w:val="Title"/>
      </w:pPr>
    </w:p>
    <w:p w14:paraId="2A23C5AA" w14:textId="5B3E5B0A" w:rsidR="009B6245" w:rsidRDefault="009B6245" w:rsidP="009B6245">
      <w:pPr>
        <w:pStyle w:val="Title"/>
      </w:pPr>
      <w:r>
        <w:lastRenderedPageBreak/>
        <w:t xml:space="preserve">Program </w:t>
      </w:r>
      <w:r w:rsidR="0073511A">
        <w:t>23</w:t>
      </w:r>
    </w:p>
    <w:p w14:paraId="07C597DF" w14:textId="292A026E" w:rsidR="0073511A" w:rsidRDefault="0073511A" w:rsidP="0073511A">
      <w:pPr>
        <w:pStyle w:val="Heading1"/>
      </w:pPr>
      <w:r>
        <w:t>Question:</w:t>
      </w:r>
    </w:p>
    <w:p w14:paraId="4BAC01B7" w14:textId="732BD8BA" w:rsidR="006C5FCC" w:rsidRPr="006C5FCC" w:rsidRDefault="006C5FCC" w:rsidP="006C5FCC">
      <w:pPr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Write a program enter three number and find Largest among 3 numbers.</w:t>
      </w:r>
    </w:p>
    <w:p w14:paraId="3962C953" w14:textId="59CE7699" w:rsidR="009B6245" w:rsidRDefault="009B6245" w:rsidP="009B6245">
      <w:pPr>
        <w:pStyle w:val="Heading1"/>
      </w:pPr>
      <w:r>
        <w:t>Code:</w:t>
      </w:r>
    </w:p>
    <w:p w14:paraId="40BF0022" w14:textId="77777777" w:rsidR="00620962" w:rsidRDefault="00620962" w:rsidP="009B6245">
      <w:pPr>
        <w:pStyle w:val="Title"/>
      </w:pPr>
    </w:p>
    <w:p w14:paraId="73EF0E4C" w14:textId="77777777" w:rsidR="00620962" w:rsidRDefault="00620962" w:rsidP="009B6245">
      <w:pPr>
        <w:pStyle w:val="Title"/>
      </w:pPr>
    </w:p>
    <w:p w14:paraId="0601867D" w14:textId="77777777" w:rsidR="00620962" w:rsidRDefault="00620962" w:rsidP="009B6245">
      <w:pPr>
        <w:pStyle w:val="Title"/>
      </w:pPr>
    </w:p>
    <w:p w14:paraId="70A3A6EB" w14:textId="77777777" w:rsidR="00620962" w:rsidRDefault="00620962" w:rsidP="009B6245">
      <w:pPr>
        <w:pStyle w:val="Title"/>
      </w:pPr>
    </w:p>
    <w:p w14:paraId="3FA58C88" w14:textId="77777777" w:rsidR="00620962" w:rsidRDefault="00620962" w:rsidP="009B6245">
      <w:pPr>
        <w:pStyle w:val="Title"/>
      </w:pPr>
    </w:p>
    <w:p w14:paraId="0A6CBB9F" w14:textId="77777777" w:rsidR="00620962" w:rsidRDefault="00620962" w:rsidP="009B6245">
      <w:pPr>
        <w:pStyle w:val="Title"/>
      </w:pPr>
    </w:p>
    <w:p w14:paraId="5FFD9ADF" w14:textId="77777777" w:rsidR="00620962" w:rsidRDefault="00620962" w:rsidP="009B6245">
      <w:pPr>
        <w:pStyle w:val="Title"/>
      </w:pPr>
    </w:p>
    <w:p w14:paraId="595CA9ED" w14:textId="77777777" w:rsidR="00620962" w:rsidRDefault="00620962" w:rsidP="009B6245">
      <w:pPr>
        <w:pStyle w:val="Title"/>
      </w:pPr>
    </w:p>
    <w:p w14:paraId="529AA86B" w14:textId="77777777" w:rsidR="00620962" w:rsidRDefault="00620962" w:rsidP="009B6245">
      <w:pPr>
        <w:pStyle w:val="Title"/>
      </w:pPr>
    </w:p>
    <w:p w14:paraId="23261192" w14:textId="77777777" w:rsidR="00620962" w:rsidRDefault="00620962" w:rsidP="009B6245">
      <w:pPr>
        <w:pStyle w:val="Title"/>
      </w:pPr>
    </w:p>
    <w:p w14:paraId="7E6E7036" w14:textId="77777777" w:rsidR="00620962" w:rsidRDefault="00620962" w:rsidP="009B6245">
      <w:pPr>
        <w:pStyle w:val="Title"/>
      </w:pPr>
    </w:p>
    <w:p w14:paraId="71212F8C" w14:textId="77777777" w:rsidR="00620962" w:rsidRDefault="00620962" w:rsidP="009B6245">
      <w:pPr>
        <w:pStyle w:val="Title"/>
      </w:pPr>
    </w:p>
    <w:p w14:paraId="18CD7614" w14:textId="6DD3CB0A" w:rsidR="009B6245" w:rsidRDefault="009B6245" w:rsidP="009B6245">
      <w:pPr>
        <w:pStyle w:val="Title"/>
      </w:pPr>
      <w:r>
        <w:lastRenderedPageBreak/>
        <w:t xml:space="preserve">Program </w:t>
      </w:r>
      <w:r w:rsidR="0073511A">
        <w:t>24</w:t>
      </w:r>
    </w:p>
    <w:p w14:paraId="2458F0D7" w14:textId="77777777" w:rsidR="0073511A" w:rsidRDefault="0073511A" w:rsidP="0073511A">
      <w:pPr>
        <w:pStyle w:val="Heading1"/>
      </w:pPr>
      <w:r>
        <w:t>Question:</w:t>
      </w:r>
    </w:p>
    <w:p w14:paraId="61AE7264" w14:textId="77777777" w:rsidR="006C5FCC" w:rsidRDefault="006C5FCC" w:rsidP="006C5FCC">
      <w:pPr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Write a program  to find Average of the elements of an array.</w:t>
      </w:r>
    </w:p>
    <w:p w14:paraId="1D378C53" w14:textId="40094DCA" w:rsidR="009B6245" w:rsidRDefault="009B6245" w:rsidP="009B6245">
      <w:pPr>
        <w:pStyle w:val="Heading1"/>
      </w:pPr>
      <w:r>
        <w:t>Code:</w:t>
      </w:r>
    </w:p>
    <w:p w14:paraId="63E35F25" w14:textId="77777777" w:rsidR="00620962" w:rsidRDefault="00620962" w:rsidP="009B6245">
      <w:pPr>
        <w:pStyle w:val="Title"/>
      </w:pPr>
    </w:p>
    <w:p w14:paraId="5BE7D03A" w14:textId="77777777" w:rsidR="00620962" w:rsidRDefault="00620962" w:rsidP="009B6245">
      <w:pPr>
        <w:pStyle w:val="Title"/>
      </w:pPr>
    </w:p>
    <w:p w14:paraId="22CC05EA" w14:textId="77777777" w:rsidR="00620962" w:rsidRDefault="00620962" w:rsidP="009B6245">
      <w:pPr>
        <w:pStyle w:val="Title"/>
      </w:pPr>
    </w:p>
    <w:p w14:paraId="3F7B2755" w14:textId="77777777" w:rsidR="00620962" w:rsidRDefault="00620962" w:rsidP="009B6245">
      <w:pPr>
        <w:pStyle w:val="Title"/>
      </w:pPr>
    </w:p>
    <w:p w14:paraId="1A48F7A2" w14:textId="77777777" w:rsidR="00620962" w:rsidRDefault="00620962" w:rsidP="009B6245">
      <w:pPr>
        <w:pStyle w:val="Title"/>
      </w:pPr>
    </w:p>
    <w:p w14:paraId="415A1164" w14:textId="77777777" w:rsidR="00620962" w:rsidRDefault="00620962" w:rsidP="009B6245">
      <w:pPr>
        <w:pStyle w:val="Title"/>
      </w:pPr>
    </w:p>
    <w:p w14:paraId="1485CB4B" w14:textId="77777777" w:rsidR="00620962" w:rsidRDefault="00620962" w:rsidP="009B6245">
      <w:pPr>
        <w:pStyle w:val="Title"/>
      </w:pPr>
    </w:p>
    <w:p w14:paraId="5C6E3AF6" w14:textId="77777777" w:rsidR="00620962" w:rsidRDefault="00620962" w:rsidP="009B6245">
      <w:pPr>
        <w:pStyle w:val="Title"/>
      </w:pPr>
    </w:p>
    <w:p w14:paraId="1694C8F7" w14:textId="77777777" w:rsidR="00620962" w:rsidRDefault="00620962" w:rsidP="009B6245">
      <w:pPr>
        <w:pStyle w:val="Title"/>
      </w:pPr>
    </w:p>
    <w:p w14:paraId="26E71004" w14:textId="77777777" w:rsidR="00620962" w:rsidRDefault="00620962" w:rsidP="009B6245">
      <w:pPr>
        <w:pStyle w:val="Title"/>
      </w:pPr>
    </w:p>
    <w:p w14:paraId="7CA50FD1" w14:textId="77777777" w:rsidR="00620962" w:rsidRDefault="00620962" w:rsidP="009B6245">
      <w:pPr>
        <w:pStyle w:val="Title"/>
      </w:pPr>
    </w:p>
    <w:p w14:paraId="77D2A271" w14:textId="77777777" w:rsidR="00620962" w:rsidRDefault="00620962" w:rsidP="009B6245">
      <w:pPr>
        <w:pStyle w:val="Title"/>
      </w:pPr>
    </w:p>
    <w:p w14:paraId="57DF11A4" w14:textId="77777777" w:rsidR="00620962" w:rsidRDefault="00620962" w:rsidP="009B6245">
      <w:pPr>
        <w:pStyle w:val="Title"/>
      </w:pPr>
    </w:p>
    <w:p w14:paraId="1F48CDF9" w14:textId="37FF6A46" w:rsidR="009B6245" w:rsidRDefault="009B6245" w:rsidP="009B6245">
      <w:pPr>
        <w:pStyle w:val="Title"/>
      </w:pPr>
      <w:r>
        <w:lastRenderedPageBreak/>
        <w:t xml:space="preserve">Program </w:t>
      </w:r>
      <w:r w:rsidR="0073511A">
        <w:t>25</w:t>
      </w:r>
    </w:p>
    <w:p w14:paraId="64C8D1C6" w14:textId="77777777" w:rsidR="0073511A" w:rsidRDefault="0073511A" w:rsidP="0073511A">
      <w:pPr>
        <w:pStyle w:val="Heading1"/>
      </w:pPr>
      <w:r>
        <w:t>Question:</w:t>
      </w:r>
    </w:p>
    <w:p w14:paraId="37CCEA4E" w14:textId="1ABBFA95" w:rsidR="006C5FCC" w:rsidRDefault="006C5FCC" w:rsidP="00705CBF">
      <w:pPr>
        <w:spacing w:after="0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 xml:space="preserve">Write a program to find </w:t>
      </w:r>
      <w:r w:rsidR="00E3455F">
        <w:rPr>
          <w:rFonts w:ascii="Times New Roman" w:hAnsi="Times New Roman"/>
          <w:sz w:val="32"/>
        </w:rPr>
        <w:t>largest</w:t>
      </w:r>
      <w:r>
        <w:rPr>
          <w:rFonts w:ascii="Times New Roman" w:hAnsi="Times New Roman"/>
          <w:sz w:val="32"/>
        </w:rPr>
        <w:t xml:space="preserve"> element of an array.</w:t>
      </w:r>
    </w:p>
    <w:p w14:paraId="47129D4D" w14:textId="54A36C00" w:rsidR="009B6245" w:rsidRDefault="009B6245" w:rsidP="00705CBF">
      <w:pPr>
        <w:pStyle w:val="Heading1"/>
      </w:pPr>
      <w:r>
        <w:t>Code:</w:t>
      </w:r>
    </w:p>
    <w:p w14:paraId="632021ED" w14:textId="77777777" w:rsidR="00620962" w:rsidRDefault="00620962" w:rsidP="009B6245">
      <w:pPr>
        <w:pStyle w:val="Title"/>
      </w:pPr>
    </w:p>
    <w:p w14:paraId="58801452" w14:textId="77777777" w:rsidR="00620962" w:rsidRDefault="00620962" w:rsidP="009B6245">
      <w:pPr>
        <w:pStyle w:val="Title"/>
      </w:pPr>
    </w:p>
    <w:p w14:paraId="25A9DEB7" w14:textId="77777777" w:rsidR="00620962" w:rsidRDefault="00620962" w:rsidP="009B6245">
      <w:pPr>
        <w:pStyle w:val="Title"/>
      </w:pPr>
    </w:p>
    <w:p w14:paraId="0C3C4751" w14:textId="77777777" w:rsidR="00620962" w:rsidRDefault="00620962" w:rsidP="009B6245">
      <w:pPr>
        <w:pStyle w:val="Title"/>
      </w:pPr>
    </w:p>
    <w:p w14:paraId="363109AE" w14:textId="77777777" w:rsidR="00620962" w:rsidRDefault="00620962" w:rsidP="009B6245">
      <w:pPr>
        <w:pStyle w:val="Title"/>
      </w:pPr>
    </w:p>
    <w:p w14:paraId="36692FB0" w14:textId="77777777" w:rsidR="00620962" w:rsidRDefault="00620962" w:rsidP="009B6245">
      <w:pPr>
        <w:pStyle w:val="Title"/>
      </w:pPr>
    </w:p>
    <w:p w14:paraId="3C853BD4" w14:textId="77777777" w:rsidR="00620962" w:rsidRDefault="00620962" w:rsidP="009B6245">
      <w:pPr>
        <w:pStyle w:val="Title"/>
      </w:pPr>
    </w:p>
    <w:p w14:paraId="7D71F9B7" w14:textId="77777777" w:rsidR="00620962" w:rsidRDefault="00620962" w:rsidP="009B6245">
      <w:pPr>
        <w:pStyle w:val="Title"/>
      </w:pPr>
    </w:p>
    <w:p w14:paraId="60332AB8" w14:textId="77777777" w:rsidR="00620962" w:rsidRDefault="00620962" w:rsidP="009B6245">
      <w:pPr>
        <w:pStyle w:val="Title"/>
      </w:pPr>
    </w:p>
    <w:p w14:paraId="21536FFA" w14:textId="77777777" w:rsidR="00620962" w:rsidRDefault="00620962" w:rsidP="009B6245">
      <w:pPr>
        <w:pStyle w:val="Title"/>
      </w:pPr>
    </w:p>
    <w:p w14:paraId="035BBA47" w14:textId="77777777" w:rsidR="00620962" w:rsidRDefault="00620962" w:rsidP="009B6245">
      <w:pPr>
        <w:pStyle w:val="Title"/>
      </w:pPr>
    </w:p>
    <w:p w14:paraId="08DBC460" w14:textId="77777777" w:rsidR="00620962" w:rsidRDefault="00620962" w:rsidP="009B6245">
      <w:pPr>
        <w:pStyle w:val="Title"/>
      </w:pPr>
    </w:p>
    <w:p w14:paraId="73992458" w14:textId="7105DC27" w:rsidR="009B6245" w:rsidRDefault="009B6245" w:rsidP="009B6245">
      <w:pPr>
        <w:pStyle w:val="Title"/>
      </w:pPr>
      <w:r>
        <w:lastRenderedPageBreak/>
        <w:t xml:space="preserve">Program </w:t>
      </w:r>
      <w:r w:rsidR="0073511A">
        <w:t>26</w:t>
      </w:r>
    </w:p>
    <w:p w14:paraId="22E93D75" w14:textId="77777777" w:rsidR="0073511A" w:rsidRDefault="0073511A" w:rsidP="0073511A">
      <w:pPr>
        <w:pStyle w:val="Heading1"/>
      </w:pPr>
      <w:r>
        <w:t>Question:</w:t>
      </w:r>
    </w:p>
    <w:p w14:paraId="0160A566" w14:textId="77777777" w:rsidR="006C5FCC" w:rsidRDefault="006C5FCC" w:rsidP="006C5FCC">
      <w:pPr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Write a program for Linear search.</w:t>
      </w:r>
    </w:p>
    <w:p w14:paraId="55143A81" w14:textId="5BC7B012" w:rsidR="009B6245" w:rsidRDefault="009B6245" w:rsidP="000C5245">
      <w:pPr>
        <w:pStyle w:val="Heading1"/>
        <w:spacing w:before="0"/>
      </w:pPr>
      <w:r>
        <w:t>Code:</w:t>
      </w:r>
    </w:p>
    <w:p w14:paraId="683FBE55" w14:textId="77777777" w:rsidR="00620962" w:rsidRDefault="00620962" w:rsidP="009B6245">
      <w:pPr>
        <w:pStyle w:val="Title"/>
      </w:pPr>
    </w:p>
    <w:p w14:paraId="6E73E933" w14:textId="77777777" w:rsidR="00620962" w:rsidRDefault="00620962" w:rsidP="009B6245">
      <w:pPr>
        <w:pStyle w:val="Title"/>
      </w:pPr>
    </w:p>
    <w:p w14:paraId="213608A7" w14:textId="77777777" w:rsidR="00620962" w:rsidRDefault="00620962" w:rsidP="009B6245">
      <w:pPr>
        <w:pStyle w:val="Title"/>
      </w:pPr>
    </w:p>
    <w:p w14:paraId="04B68914" w14:textId="77777777" w:rsidR="00620962" w:rsidRDefault="00620962" w:rsidP="009B6245">
      <w:pPr>
        <w:pStyle w:val="Title"/>
      </w:pPr>
    </w:p>
    <w:p w14:paraId="7049D681" w14:textId="77777777" w:rsidR="00620962" w:rsidRDefault="00620962" w:rsidP="009B6245">
      <w:pPr>
        <w:pStyle w:val="Title"/>
      </w:pPr>
    </w:p>
    <w:p w14:paraId="191E4807" w14:textId="77777777" w:rsidR="00620962" w:rsidRDefault="00620962" w:rsidP="009B6245">
      <w:pPr>
        <w:pStyle w:val="Title"/>
      </w:pPr>
    </w:p>
    <w:p w14:paraId="49C7C7F5" w14:textId="77777777" w:rsidR="00620962" w:rsidRDefault="00620962" w:rsidP="009B6245">
      <w:pPr>
        <w:pStyle w:val="Title"/>
      </w:pPr>
    </w:p>
    <w:p w14:paraId="3B71A95C" w14:textId="77777777" w:rsidR="00620962" w:rsidRDefault="00620962" w:rsidP="009B6245">
      <w:pPr>
        <w:pStyle w:val="Title"/>
      </w:pPr>
    </w:p>
    <w:p w14:paraId="11F386CE" w14:textId="77777777" w:rsidR="00620962" w:rsidRDefault="00620962" w:rsidP="009B6245">
      <w:pPr>
        <w:pStyle w:val="Title"/>
      </w:pPr>
    </w:p>
    <w:p w14:paraId="4D11765D" w14:textId="77777777" w:rsidR="00620962" w:rsidRDefault="00620962" w:rsidP="009B6245">
      <w:pPr>
        <w:pStyle w:val="Title"/>
      </w:pPr>
    </w:p>
    <w:p w14:paraId="60698133" w14:textId="77777777" w:rsidR="00620962" w:rsidRDefault="00620962" w:rsidP="009B6245">
      <w:pPr>
        <w:pStyle w:val="Title"/>
      </w:pPr>
    </w:p>
    <w:p w14:paraId="529BD396" w14:textId="77777777" w:rsidR="00620962" w:rsidRDefault="00620962" w:rsidP="009B6245">
      <w:pPr>
        <w:pStyle w:val="Title"/>
      </w:pPr>
    </w:p>
    <w:p w14:paraId="0B444982" w14:textId="77777777" w:rsidR="00620962" w:rsidRDefault="00620962" w:rsidP="009B6245">
      <w:pPr>
        <w:pStyle w:val="Title"/>
      </w:pPr>
    </w:p>
    <w:p w14:paraId="6CF893A2" w14:textId="3F1106F2" w:rsidR="009B6245" w:rsidRDefault="009B6245" w:rsidP="009B6245">
      <w:pPr>
        <w:pStyle w:val="Title"/>
      </w:pPr>
      <w:r>
        <w:lastRenderedPageBreak/>
        <w:t xml:space="preserve">Program </w:t>
      </w:r>
      <w:r w:rsidR="0073511A">
        <w:t>27</w:t>
      </w:r>
    </w:p>
    <w:p w14:paraId="1D9D30F5" w14:textId="77777777" w:rsidR="0073511A" w:rsidRDefault="0073511A" w:rsidP="0073511A">
      <w:pPr>
        <w:pStyle w:val="Heading1"/>
      </w:pPr>
      <w:r>
        <w:t>Question:</w:t>
      </w:r>
    </w:p>
    <w:p w14:paraId="0AD867D1" w14:textId="77777777" w:rsidR="006C5FCC" w:rsidRDefault="006C5FCC" w:rsidP="006C5FCC">
      <w:pPr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Write a program input two array and Merge.</w:t>
      </w:r>
    </w:p>
    <w:p w14:paraId="174495C8" w14:textId="63C4E13C" w:rsidR="009B6245" w:rsidRDefault="009B6245" w:rsidP="009B6245">
      <w:pPr>
        <w:pStyle w:val="Heading1"/>
      </w:pPr>
      <w:r>
        <w:t>Code:</w:t>
      </w:r>
    </w:p>
    <w:p w14:paraId="78201BB0" w14:textId="77777777" w:rsidR="00620962" w:rsidRDefault="00620962" w:rsidP="009B6245">
      <w:pPr>
        <w:pStyle w:val="Title"/>
      </w:pPr>
    </w:p>
    <w:p w14:paraId="77579157" w14:textId="77777777" w:rsidR="00620962" w:rsidRDefault="00620962" w:rsidP="009B6245">
      <w:pPr>
        <w:pStyle w:val="Title"/>
      </w:pPr>
    </w:p>
    <w:p w14:paraId="5A6EA451" w14:textId="77777777" w:rsidR="00620962" w:rsidRDefault="00620962" w:rsidP="009B6245">
      <w:pPr>
        <w:pStyle w:val="Title"/>
      </w:pPr>
    </w:p>
    <w:p w14:paraId="381B47CD" w14:textId="77777777" w:rsidR="00620962" w:rsidRDefault="00620962" w:rsidP="009B6245">
      <w:pPr>
        <w:pStyle w:val="Title"/>
      </w:pPr>
    </w:p>
    <w:p w14:paraId="1C1B0FFA" w14:textId="77777777" w:rsidR="00620962" w:rsidRDefault="00620962" w:rsidP="009B6245">
      <w:pPr>
        <w:pStyle w:val="Title"/>
      </w:pPr>
    </w:p>
    <w:p w14:paraId="2DFE5A54" w14:textId="77777777" w:rsidR="00620962" w:rsidRDefault="00620962" w:rsidP="009B6245">
      <w:pPr>
        <w:pStyle w:val="Title"/>
      </w:pPr>
    </w:p>
    <w:p w14:paraId="45D6C674" w14:textId="77777777" w:rsidR="00620962" w:rsidRDefault="00620962" w:rsidP="009B6245">
      <w:pPr>
        <w:pStyle w:val="Title"/>
      </w:pPr>
    </w:p>
    <w:p w14:paraId="12660C5C" w14:textId="77777777" w:rsidR="00620962" w:rsidRDefault="00620962" w:rsidP="009B6245">
      <w:pPr>
        <w:pStyle w:val="Title"/>
      </w:pPr>
    </w:p>
    <w:p w14:paraId="1DCD5144" w14:textId="77777777" w:rsidR="00620962" w:rsidRDefault="00620962" w:rsidP="009B6245">
      <w:pPr>
        <w:pStyle w:val="Title"/>
      </w:pPr>
    </w:p>
    <w:p w14:paraId="440A0EB1" w14:textId="77777777" w:rsidR="00620962" w:rsidRDefault="00620962" w:rsidP="009B6245">
      <w:pPr>
        <w:pStyle w:val="Title"/>
      </w:pPr>
    </w:p>
    <w:p w14:paraId="19B5E1F2" w14:textId="77777777" w:rsidR="00620962" w:rsidRDefault="00620962" w:rsidP="009B6245">
      <w:pPr>
        <w:pStyle w:val="Title"/>
      </w:pPr>
    </w:p>
    <w:p w14:paraId="1629B5A0" w14:textId="77777777" w:rsidR="00620962" w:rsidRDefault="00620962" w:rsidP="009B6245">
      <w:pPr>
        <w:pStyle w:val="Title"/>
      </w:pPr>
    </w:p>
    <w:p w14:paraId="2584DB9E" w14:textId="77777777" w:rsidR="00620962" w:rsidRDefault="00620962" w:rsidP="009B6245">
      <w:pPr>
        <w:pStyle w:val="Title"/>
      </w:pPr>
    </w:p>
    <w:p w14:paraId="1A2530AC" w14:textId="59296E99" w:rsidR="009B6245" w:rsidRDefault="009B6245" w:rsidP="009B6245">
      <w:pPr>
        <w:pStyle w:val="Title"/>
      </w:pPr>
      <w:r>
        <w:lastRenderedPageBreak/>
        <w:t xml:space="preserve">Program </w:t>
      </w:r>
      <w:r w:rsidR="0073511A">
        <w:t>28</w:t>
      </w:r>
    </w:p>
    <w:p w14:paraId="6F258B9D" w14:textId="77777777" w:rsidR="0073511A" w:rsidRDefault="0073511A" w:rsidP="00112F8B">
      <w:pPr>
        <w:pStyle w:val="Heading1"/>
      </w:pPr>
      <w:r>
        <w:t>Question:</w:t>
      </w:r>
    </w:p>
    <w:p w14:paraId="10BAD7DB" w14:textId="77777777" w:rsidR="006C5FCC" w:rsidRDefault="006C5FCC" w:rsidP="000D2148">
      <w:pPr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Write a program Selection sort.</w:t>
      </w:r>
    </w:p>
    <w:p w14:paraId="1FC9060F" w14:textId="070B7CCC" w:rsidR="009B6245" w:rsidRDefault="009B6245" w:rsidP="00112F8B">
      <w:pPr>
        <w:pStyle w:val="Heading1"/>
      </w:pPr>
      <w:r>
        <w:t>Code:</w:t>
      </w:r>
    </w:p>
    <w:p w14:paraId="5352B49B" w14:textId="77777777" w:rsidR="00620962" w:rsidRDefault="00620962" w:rsidP="009B6245">
      <w:pPr>
        <w:pStyle w:val="Title"/>
      </w:pPr>
    </w:p>
    <w:p w14:paraId="1C9C7194" w14:textId="77777777" w:rsidR="00620962" w:rsidRDefault="00620962" w:rsidP="009B6245">
      <w:pPr>
        <w:pStyle w:val="Title"/>
      </w:pPr>
    </w:p>
    <w:p w14:paraId="6A77C609" w14:textId="77777777" w:rsidR="00620962" w:rsidRDefault="00620962" w:rsidP="009B6245">
      <w:pPr>
        <w:pStyle w:val="Title"/>
      </w:pPr>
    </w:p>
    <w:p w14:paraId="4F22C5DF" w14:textId="77777777" w:rsidR="00620962" w:rsidRDefault="00620962" w:rsidP="009B6245">
      <w:pPr>
        <w:pStyle w:val="Title"/>
      </w:pPr>
    </w:p>
    <w:p w14:paraId="21D79D9C" w14:textId="77777777" w:rsidR="00620962" w:rsidRDefault="00620962" w:rsidP="009B6245">
      <w:pPr>
        <w:pStyle w:val="Title"/>
      </w:pPr>
    </w:p>
    <w:p w14:paraId="3ACB5944" w14:textId="77777777" w:rsidR="00620962" w:rsidRDefault="00620962" w:rsidP="009B6245">
      <w:pPr>
        <w:pStyle w:val="Title"/>
      </w:pPr>
    </w:p>
    <w:p w14:paraId="0C2F8DA4" w14:textId="77777777" w:rsidR="00620962" w:rsidRDefault="00620962" w:rsidP="009B6245">
      <w:pPr>
        <w:pStyle w:val="Title"/>
      </w:pPr>
    </w:p>
    <w:p w14:paraId="61305822" w14:textId="77777777" w:rsidR="00620962" w:rsidRDefault="00620962" w:rsidP="009B6245">
      <w:pPr>
        <w:pStyle w:val="Title"/>
      </w:pPr>
    </w:p>
    <w:p w14:paraId="456EC912" w14:textId="77777777" w:rsidR="00620962" w:rsidRDefault="00620962" w:rsidP="009B6245">
      <w:pPr>
        <w:pStyle w:val="Title"/>
      </w:pPr>
    </w:p>
    <w:p w14:paraId="064B6C7F" w14:textId="77777777" w:rsidR="00620962" w:rsidRDefault="00620962" w:rsidP="009B6245">
      <w:pPr>
        <w:pStyle w:val="Title"/>
      </w:pPr>
    </w:p>
    <w:p w14:paraId="609D457B" w14:textId="77777777" w:rsidR="00620962" w:rsidRDefault="00620962" w:rsidP="009B6245">
      <w:pPr>
        <w:pStyle w:val="Title"/>
      </w:pPr>
    </w:p>
    <w:p w14:paraId="0D972FF9" w14:textId="77777777" w:rsidR="00620962" w:rsidRDefault="00620962" w:rsidP="009B6245">
      <w:pPr>
        <w:pStyle w:val="Title"/>
      </w:pPr>
    </w:p>
    <w:p w14:paraId="46483D10" w14:textId="77777777" w:rsidR="00620962" w:rsidRDefault="00620962" w:rsidP="009B6245">
      <w:pPr>
        <w:pStyle w:val="Title"/>
      </w:pPr>
    </w:p>
    <w:p w14:paraId="379ECD03" w14:textId="7C182B76" w:rsidR="009B6245" w:rsidRDefault="009B6245" w:rsidP="009B6245">
      <w:pPr>
        <w:pStyle w:val="Title"/>
      </w:pPr>
      <w:r>
        <w:lastRenderedPageBreak/>
        <w:t xml:space="preserve">Program </w:t>
      </w:r>
      <w:r w:rsidR="0073511A">
        <w:t>29</w:t>
      </w:r>
    </w:p>
    <w:p w14:paraId="29308A41" w14:textId="77777777" w:rsidR="0073511A" w:rsidRDefault="0073511A" w:rsidP="0073511A">
      <w:pPr>
        <w:pStyle w:val="Heading1"/>
      </w:pPr>
      <w:r>
        <w:t>Question:</w:t>
      </w:r>
    </w:p>
    <w:p w14:paraId="4263CB4D" w14:textId="77777777" w:rsidR="006C5FCC" w:rsidRDefault="006C5FCC" w:rsidP="006C5FCC">
      <w:pPr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Write a program Bubble sort.</w:t>
      </w:r>
    </w:p>
    <w:p w14:paraId="622BAE40" w14:textId="65879FF9" w:rsidR="009B6245" w:rsidRDefault="009B6245" w:rsidP="009B6245">
      <w:pPr>
        <w:pStyle w:val="Heading1"/>
      </w:pPr>
      <w:r>
        <w:t>Code:</w:t>
      </w:r>
    </w:p>
    <w:p w14:paraId="73E3C8C8" w14:textId="5C5B5791" w:rsidR="001205C4" w:rsidRDefault="001205C4">
      <w:pPr>
        <w:rPr>
          <w:rFonts w:ascii="Consolas" w:eastAsia="Times New Roman" w:hAnsi="Consolas" w:cs="Times New Roman"/>
          <w:color w:val="000000" w:themeColor="text1"/>
          <w:lang w:eastAsia="en-US"/>
        </w:rPr>
      </w:pPr>
    </w:p>
    <w:p w14:paraId="373B3DD4" w14:textId="77777777" w:rsidR="00620962" w:rsidRDefault="00620962"/>
    <w:p w14:paraId="336650A2" w14:textId="77777777" w:rsidR="00620962" w:rsidRDefault="00620962" w:rsidP="009B6245">
      <w:pPr>
        <w:pStyle w:val="Title"/>
      </w:pPr>
    </w:p>
    <w:p w14:paraId="0C44E4F2" w14:textId="77777777" w:rsidR="00620962" w:rsidRDefault="00620962" w:rsidP="009B6245">
      <w:pPr>
        <w:pStyle w:val="Title"/>
      </w:pPr>
    </w:p>
    <w:p w14:paraId="5B4B0961" w14:textId="77777777" w:rsidR="00620962" w:rsidRDefault="00620962" w:rsidP="009B6245">
      <w:pPr>
        <w:pStyle w:val="Title"/>
      </w:pPr>
    </w:p>
    <w:p w14:paraId="4F271A3B" w14:textId="77777777" w:rsidR="00620962" w:rsidRDefault="00620962" w:rsidP="009B6245">
      <w:pPr>
        <w:pStyle w:val="Title"/>
      </w:pPr>
    </w:p>
    <w:p w14:paraId="148001F7" w14:textId="77777777" w:rsidR="00620962" w:rsidRDefault="00620962" w:rsidP="009B6245">
      <w:pPr>
        <w:pStyle w:val="Title"/>
      </w:pPr>
    </w:p>
    <w:p w14:paraId="38B6A275" w14:textId="77777777" w:rsidR="00620962" w:rsidRDefault="00620962" w:rsidP="009B6245">
      <w:pPr>
        <w:pStyle w:val="Title"/>
      </w:pPr>
    </w:p>
    <w:p w14:paraId="30EE61D1" w14:textId="77777777" w:rsidR="00620962" w:rsidRDefault="00620962" w:rsidP="009B6245">
      <w:pPr>
        <w:pStyle w:val="Title"/>
      </w:pPr>
    </w:p>
    <w:p w14:paraId="4EE949B0" w14:textId="77777777" w:rsidR="00620962" w:rsidRDefault="00620962" w:rsidP="009B6245">
      <w:pPr>
        <w:pStyle w:val="Title"/>
      </w:pPr>
    </w:p>
    <w:p w14:paraId="71AAAD11" w14:textId="77777777" w:rsidR="00620962" w:rsidRDefault="00620962" w:rsidP="009B6245">
      <w:pPr>
        <w:pStyle w:val="Title"/>
      </w:pPr>
    </w:p>
    <w:p w14:paraId="0FC5E8B3" w14:textId="77777777" w:rsidR="00620962" w:rsidRDefault="00620962" w:rsidP="009B6245">
      <w:pPr>
        <w:pStyle w:val="Title"/>
      </w:pPr>
    </w:p>
    <w:p w14:paraId="6271B135" w14:textId="3BBE54BF" w:rsidR="009B6245" w:rsidRDefault="009B6245" w:rsidP="009B6245">
      <w:pPr>
        <w:pStyle w:val="Title"/>
      </w:pPr>
      <w:r>
        <w:lastRenderedPageBreak/>
        <w:t xml:space="preserve">Program </w:t>
      </w:r>
      <w:r w:rsidR="0073511A">
        <w:t>30</w:t>
      </w:r>
    </w:p>
    <w:p w14:paraId="2356310C" w14:textId="77777777" w:rsidR="0073511A" w:rsidRDefault="0073511A" w:rsidP="0073511A">
      <w:pPr>
        <w:pStyle w:val="Heading1"/>
      </w:pPr>
      <w:r>
        <w:t>Question:</w:t>
      </w:r>
    </w:p>
    <w:p w14:paraId="68B62B9D" w14:textId="77777777" w:rsidR="006C5FCC" w:rsidRDefault="006C5FCC" w:rsidP="006C5FCC">
      <w:pPr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Write a program Insertion sort.</w:t>
      </w:r>
    </w:p>
    <w:p w14:paraId="3EA81EE9" w14:textId="686BCD93" w:rsidR="009B6245" w:rsidRDefault="009B6245" w:rsidP="009B6245">
      <w:pPr>
        <w:pStyle w:val="Heading1"/>
      </w:pPr>
      <w:r>
        <w:t>Code:</w:t>
      </w:r>
    </w:p>
    <w:p w14:paraId="77B7D663" w14:textId="77777777" w:rsidR="00A51CD9" w:rsidRPr="00A51CD9" w:rsidRDefault="00A51CD9" w:rsidP="00A51CD9"/>
    <w:p w14:paraId="6D24DB5E" w14:textId="77777777" w:rsidR="00620962" w:rsidRDefault="00620962" w:rsidP="009B6245">
      <w:pPr>
        <w:pStyle w:val="Title"/>
      </w:pPr>
    </w:p>
    <w:p w14:paraId="45F3DE18" w14:textId="77777777" w:rsidR="00620962" w:rsidRDefault="00620962" w:rsidP="009B6245">
      <w:pPr>
        <w:pStyle w:val="Title"/>
      </w:pPr>
    </w:p>
    <w:p w14:paraId="7B610C5E" w14:textId="77777777" w:rsidR="00620962" w:rsidRDefault="00620962" w:rsidP="009B6245">
      <w:pPr>
        <w:pStyle w:val="Title"/>
      </w:pPr>
    </w:p>
    <w:p w14:paraId="7035B008" w14:textId="77777777" w:rsidR="00620962" w:rsidRDefault="00620962" w:rsidP="009B6245">
      <w:pPr>
        <w:pStyle w:val="Title"/>
      </w:pPr>
    </w:p>
    <w:p w14:paraId="15DA7268" w14:textId="77777777" w:rsidR="00620962" w:rsidRDefault="00620962" w:rsidP="009B6245">
      <w:pPr>
        <w:pStyle w:val="Title"/>
      </w:pPr>
    </w:p>
    <w:p w14:paraId="22B2EA3B" w14:textId="77777777" w:rsidR="00620962" w:rsidRDefault="00620962" w:rsidP="009B6245">
      <w:pPr>
        <w:pStyle w:val="Title"/>
      </w:pPr>
    </w:p>
    <w:p w14:paraId="11474679" w14:textId="77777777" w:rsidR="00620962" w:rsidRDefault="00620962" w:rsidP="009B6245">
      <w:pPr>
        <w:pStyle w:val="Title"/>
      </w:pPr>
    </w:p>
    <w:p w14:paraId="73844021" w14:textId="77777777" w:rsidR="00620962" w:rsidRDefault="00620962" w:rsidP="009B6245">
      <w:pPr>
        <w:pStyle w:val="Title"/>
      </w:pPr>
    </w:p>
    <w:p w14:paraId="306D559E" w14:textId="77777777" w:rsidR="00620962" w:rsidRDefault="00620962" w:rsidP="009B6245">
      <w:pPr>
        <w:pStyle w:val="Title"/>
      </w:pPr>
    </w:p>
    <w:p w14:paraId="0B59E535" w14:textId="77777777" w:rsidR="00620962" w:rsidRDefault="00620962" w:rsidP="009B6245">
      <w:pPr>
        <w:pStyle w:val="Title"/>
      </w:pPr>
    </w:p>
    <w:p w14:paraId="254CF11B" w14:textId="77777777" w:rsidR="00620962" w:rsidRDefault="00620962" w:rsidP="009B6245">
      <w:pPr>
        <w:pStyle w:val="Title"/>
      </w:pPr>
    </w:p>
    <w:p w14:paraId="194426F0" w14:textId="12BADA14" w:rsidR="009B6245" w:rsidRDefault="009B6245" w:rsidP="009B6245">
      <w:pPr>
        <w:pStyle w:val="Title"/>
      </w:pPr>
      <w:r>
        <w:lastRenderedPageBreak/>
        <w:t xml:space="preserve">Program </w:t>
      </w:r>
      <w:r w:rsidR="0073511A">
        <w:t>31</w:t>
      </w:r>
    </w:p>
    <w:p w14:paraId="15EBE836" w14:textId="77777777" w:rsidR="0073511A" w:rsidRDefault="0073511A" w:rsidP="0073511A">
      <w:pPr>
        <w:pStyle w:val="Heading1"/>
      </w:pPr>
      <w:r>
        <w:t>Question:</w:t>
      </w:r>
    </w:p>
    <w:p w14:paraId="69056C3F" w14:textId="77777777" w:rsidR="006C5FCC" w:rsidRDefault="006C5FCC" w:rsidP="00FC323A">
      <w:pPr>
        <w:spacing w:after="0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Write a program for Binary search.</w:t>
      </w:r>
    </w:p>
    <w:p w14:paraId="66967BCF" w14:textId="53E5330E" w:rsidR="009B6245" w:rsidRDefault="009B6245" w:rsidP="001C2DC6">
      <w:pPr>
        <w:pStyle w:val="Heading1"/>
        <w:spacing w:before="0" w:after="0"/>
      </w:pPr>
      <w:r>
        <w:t>Code:</w:t>
      </w:r>
    </w:p>
    <w:p w14:paraId="5738AC03" w14:textId="77777777" w:rsidR="00620962" w:rsidRDefault="00620962" w:rsidP="00BC39EA">
      <w:pPr>
        <w:pStyle w:val="Title"/>
        <w:spacing w:after="0"/>
      </w:pPr>
    </w:p>
    <w:p w14:paraId="108E4FB4" w14:textId="77777777" w:rsidR="00620962" w:rsidRDefault="00620962" w:rsidP="00BC39EA">
      <w:pPr>
        <w:pStyle w:val="Title"/>
        <w:spacing w:after="0"/>
      </w:pPr>
    </w:p>
    <w:p w14:paraId="5D459849" w14:textId="77777777" w:rsidR="00620962" w:rsidRDefault="00620962" w:rsidP="00BC39EA">
      <w:pPr>
        <w:pStyle w:val="Title"/>
        <w:spacing w:after="0"/>
      </w:pPr>
    </w:p>
    <w:p w14:paraId="00550C90" w14:textId="77777777" w:rsidR="00620962" w:rsidRDefault="00620962" w:rsidP="00BC39EA">
      <w:pPr>
        <w:pStyle w:val="Title"/>
        <w:spacing w:after="0"/>
      </w:pPr>
    </w:p>
    <w:p w14:paraId="0D35D4C9" w14:textId="77777777" w:rsidR="00620962" w:rsidRDefault="00620962" w:rsidP="00BC39EA">
      <w:pPr>
        <w:pStyle w:val="Title"/>
        <w:spacing w:after="0"/>
      </w:pPr>
    </w:p>
    <w:p w14:paraId="1D56DB2C" w14:textId="77777777" w:rsidR="00620962" w:rsidRDefault="00620962" w:rsidP="00BC39EA">
      <w:pPr>
        <w:pStyle w:val="Title"/>
        <w:spacing w:after="0"/>
      </w:pPr>
    </w:p>
    <w:p w14:paraId="60A17ECF" w14:textId="77777777" w:rsidR="00620962" w:rsidRDefault="00620962" w:rsidP="00BC39EA">
      <w:pPr>
        <w:pStyle w:val="Title"/>
        <w:spacing w:after="0"/>
      </w:pPr>
    </w:p>
    <w:p w14:paraId="18070104" w14:textId="77777777" w:rsidR="00620962" w:rsidRDefault="00620962" w:rsidP="00BC39EA">
      <w:pPr>
        <w:pStyle w:val="Title"/>
        <w:spacing w:after="0"/>
      </w:pPr>
    </w:p>
    <w:p w14:paraId="300B66D3" w14:textId="77777777" w:rsidR="00620962" w:rsidRDefault="00620962" w:rsidP="00BC39EA">
      <w:pPr>
        <w:pStyle w:val="Title"/>
        <w:spacing w:after="0"/>
      </w:pPr>
    </w:p>
    <w:p w14:paraId="4FB4B454" w14:textId="77777777" w:rsidR="00620962" w:rsidRDefault="00620962" w:rsidP="00BC39EA">
      <w:pPr>
        <w:pStyle w:val="Title"/>
        <w:spacing w:after="0"/>
      </w:pPr>
    </w:p>
    <w:p w14:paraId="01DA8E76" w14:textId="77777777" w:rsidR="00620962" w:rsidRDefault="00620962" w:rsidP="00BC39EA">
      <w:pPr>
        <w:pStyle w:val="Title"/>
        <w:spacing w:after="0"/>
      </w:pPr>
    </w:p>
    <w:p w14:paraId="3952D751" w14:textId="77777777" w:rsidR="00620962" w:rsidRDefault="00620962" w:rsidP="00BC39EA">
      <w:pPr>
        <w:pStyle w:val="Title"/>
        <w:spacing w:after="0"/>
      </w:pPr>
    </w:p>
    <w:p w14:paraId="3A81F144" w14:textId="77777777" w:rsidR="00620962" w:rsidRDefault="00620962" w:rsidP="00BC39EA">
      <w:pPr>
        <w:pStyle w:val="Title"/>
        <w:spacing w:after="0"/>
      </w:pPr>
    </w:p>
    <w:p w14:paraId="74D90160" w14:textId="3A1B0B01" w:rsidR="009B6245" w:rsidRDefault="009B6245" w:rsidP="00BC39EA">
      <w:pPr>
        <w:pStyle w:val="Title"/>
        <w:spacing w:after="0"/>
      </w:pPr>
      <w:r>
        <w:lastRenderedPageBreak/>
        <w:t xml:space="preserve">Program </w:t>
      </w:r>
      <w:r w:rsidR="0073511A">
        <w:t>32</w:t>
      </w:r>
    </w:p>
    <w:p w14:paraId="548D1C3E" w14:textId="77777777" w:rsidR="0073511A" w:rsidRDefault="0073511A" w:rsidP="00E34E17">
      <w:pPr>
        <w:pStyle w:val="Heading1"/>
        <w:spacing w:before="0" w:after="0"/>
      </w:pPr>
      <w:r>
        <w:t>Question:</w:t>
      </w:r>
    </w:p>
    <w:p w14:paraId="45E08BB5" w14:textId="77777777" w:rsidR="00E609B6" w:rsidRDefault="00E609B6" w:rsidP="00E34E17">
      <w:pPr>
        <w:spacing w:after="0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Write a program for Sum of two matrices.</w:t>
      </w:r>
    </w:p>
    <w:p w14:paraId="4416B896" w14:textId="03294E66" w:rsidR="009B6245" w:rsidRDefault="009B6245" w:rsidP="00E34E17">
      <w:pPr>
        <w:pStyle w:val="Heading1"/>
        <w:spacing w:before="0" w:after="0"/>
      </w:pPr>
      <w:r>
        <w:t>Code:</w:t>
      </w:r>
    </w:p>
    <w:p w14:paraId="0BF2610B" w14:textId="77777777" w:rsidR="00620962" w:rsidRDefault="00620962" w:rsidP="003F6882">
      <w:pPr>
        <w:pStyle w:val="Title"/>
        <w:spacing w:after="0"/>
      </w:pPr>
    </w:p>
    <w:p w14:paraId="41C71985" w14:textId="77777777" w:rsidR="00620962" w:rsidRDefault="00620962" w:rsidP="003F6882">
      <w:pPr>
        <w:pStyle w:val="Title"/>
        <w:spacing w:after="0"/>
      </w:pPr>
    </w:p>
    <w:p w14:paraId="1AD27778" w14:textId="77777777" w:rsidR="00620962" w:rsidRDefault="00620962" w:rsidP="003F6882">
      <w:pPr>
        <w:pStyle w:val="Title"/>
        <w:spacing w:after="0"/>
      </w:pPr>
    </w:p>
    <w:p w14:paraId="3E017DEF" w14:textId="77777777" w:rsidR="00620962" w:rsidRDefault="00620962" w:rsidP="003F6882">
      <w:pPr>
        <w:pStyle w:val="Title"/>
        <w:spacing w:after="0"/>
      </w:pPr>
    </w:p>
    <w:p w14:paraId="412AEAEE" w14:textId="77777777" w:rsidR="00620962" w:rsidRDefault="00620962" w:rsidP="003F6882">
      <w:pPr>
        <w:pStyle w:val="Title"/>
        <w:spacing w:after="0"/>
      </w:pPr>
    </w:p>
    <w:p w14:paraId="1D5F99AF" w14:textId="77777777" w:rsidR="00620962" w:rsidRDefault="00620962" w:rsidP="003F6882">
      <w:pPr>
        <w:pStyle w:val="Title"/>
        <w:spacing w:after="0"/>
      </w:pPr>
    </w:p>
    <w:p w14:paraId="0C2B29F7" w14:textId="77777777" w:rsidR="00620962" w:rsidRDefault="00620962" w:rsidP="003F6882">
      <w:pPr>
        <w:pStyle w:val="Title"/>
        <w:spacing w:after="0"/>
      </w:pPr>
    </w:p>
    <w:p w14:paraId="5F8D6DE4" w14:textId="77777777" w:rsidR="00620962" w:rsidRDefault="00620962" w:rsidP="003F6882">
      <w:pPr>
        <w:pStyle w:val="Title"/>
        <w:spacing w:after="0"/>
      </w:pPr>
    </w:p>
    <w:p w14:paraId="3919F200" w14:textId="77777777" w:rsidR="00620962" w:rsidRDefault="00620962" w:rsidP="003F6882">
      <w:pPr>
        <w:pStyle w:val="Title"/>
        <w:spacing w:after="0"/>
      </w:pPr>
    </w:p>
    <w:p w14:paraId="604535BA" w14:textId="77777777" w:rsidR="00620962" w:rsidRDefault="00620962" w:rsidP="003F6882">
      <w:pPr>
        <w:pStyle w:val="Title"/>
        <w:spacing w:after="0"/>
      </w:pPr>
    </w:p>
    <w:p w14:paraId="401445F4" w14:textId="77777777" w:rsidR="00620962" w:rsidRDefault="00620962" w:rsidP="003F6882">
      <w:pPr>
        <w:pStyle w:val="Title"/>
        <w:spacing w:after="0"/>
      </w:pPr>
    </w:p>
    <w:p w14:paraId="10CFD035" w14:textId="77777777" w:rsidR="00620962" w:rsidRDefault="00620962" w:rsidP="003F6882">
      <w:pPr>
        <w:pStyle w:val="Title"/>
        <w:spacing w:after="0"/>
      </w:pPr>
    </w:p>
    <w:p w14:paraId="534D2980" w14:textId="77777777" w:rsidR="00620962" w:rsidRDefault="00620962" w:rsidP="003F6882">
      <w:pPr>
        <w:pStyle w:val="Title"/>
        <w:spacing w:after="0"/>
      </w:pPr>
    </w:p>
    <w:p w14:paraId="08BBC6FC" w14:textId="77777777" w:rsidR="00620962" w:rsidRDefault="00620962" w:rsidP="003F6882">
      <w:pPr>
        <w:pStyle w:val="Title"/>
        <w:spacing w:after="0"/>
      </w:pPr>
    </w:p>
    <w:p w14:paraId="701D227C" w14:textId="016B3423" w:rsidR="009B6245" w:rsidRDefault="009B6245" w:rsidP="003F6882">
      <w:pPr>
        <w:pStyle w:val="Title"/>
        <w:spacing w:after="0"/>
      </w:pPr>
      <w:r>
        <w:lastRenderedPageBreak/>
        <w:t xml:space="preserve">Program </w:t>
      </w:r>
      <w:r w:rsidR="0073511A">
        <w:t>33</w:t>
      </w:r>
    </w:p>
    <w:p w14:paraId="2E3EE170" w14:textId="77777777" w:rsidR="0073511A" w:rsidRDefault="0073511A" w:rsidP="003F6882">
      <w:pPr>
        <w:pStyle w:val="Heading1"/>
        <w:spacing w:before="0" w:after="0"/>
      </w:pPr>
      <w:r>
        <w:t>Question:</w:t>
      </w:r>
    </w:p>
    <w:p w14:paraId="749A0ADD" w14:textId="77777777" w:rsidR="00E609B6" w:rsidRDefault="00E609B6" w:rsidP="003F6882">
      <w:pPr>
        <w:spacing w:after="0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Write a program for Product of two matrices.</w:t>
      </w:r>
    </w:p>
    <w:p w14:paraId="28C0E9C8" w14:textId="595DE0EF" w:rsidR="009B6245" w:rsidRDefault="009B6245" w:rsidP="003F6882">
      <w:pPr>
        <w:pStyle w:val="Heading1"/>
        <w:spacing w:before="0" w:after="0"/>
      </w:pPr>
      <w:r>
        <w:t>Code:</w:t>
      </w:r>
    </w:p>
    <w:p w14:paraId="302AFA0B" w14:textId="77777777" w:rsidR="00620962" w:rsidRDefault="00620962" w:rsidP="003E3490">
      <w:pPr>
        <w:pStyle w:val="Title"/>
      </w:pPr>
    </w:p>
    <w:p w14:paraId="29299A04" w14:textId="77777777" w:rsidR="00620962" w:rsidRDefault="00620962" w:rsidP="003E3490">
      <w:pPr>
        <w:pStyle w:val="Title"/>
      </w:pPr>
    </w:p>
    <w:p w14:paraId="57A5F6C0" w14:textId="77777777" w:rsidR="00620962" w:rsidRDefault="00620962" w:rsidP="003E3490">
      <w:pPr>
        <w:pStyle w:val="Title"/>
      </w:pPr>
    </w:p>
    <w:p w14:paraId="0BDBF818" w14:textId="77777777" w:rsidR="00620962" w:rsidRDefault="00620962" w:rsidP="003E3490">
      <w:pPr>
        <w:pStyle w:val="Title"/>
      </w:pPr>
    </w:p>
    <w:p w14:paraId="1C45FF1C" w14:textId="77777777" w:rsidR="00620962" w:rsidRDefault="00620962" w:rsidP="003E3490">
      <w:pPr>
        <w:pStyle w:val="Title"/>
      </w:pPr>
    </w:p>
    <w:p w14:paraId="16423A2A" w14:textId="77777777" w:rsidR="00620962" w:rsidRDefault="00620962" w:rsidP="003E3490">
      <w:pPr>
        <w:pStyle w:val="Title"/>
      </w:pPr>
    </w:p>
    <w:p w14:paraId="6AD0A8B8" w14:textId="77777777" w:rsidR="00620962" w:rsidRDefault="00620962" w:rsidP="003E3490">
      <w:pPr>
        <w:pStyle w:val="Title"/>
      </w:pPr>
    </w:p>
    <w:p w14:paraId="40C4A9BE" w14:textId="77777777" w:rsidR="00620962" w:rsidRDefault="00620962" w:rsidP="003E3490">
      <w:pPr>
        <w:pStyle w:val="Title"/>
      </w:pPr>
    </w:p>
    <w:p w14:paraId="3FB531FF" w14:textId="77777777" w:rsidR="00620962" w:rsidRDefault="00620962" w:rsidP="003E3490">
      <w:pPr>
        <w:pStyle w:val="Title"/>
      </w:pPr>
    </w:p>
    <w:p w14:paraId="6BF4F20C" w14:textId="77777777" w:rsidR="00620962" w:rsidRDefault="00620962" w:rsidP="003E3490">
      <w:pPr>
        <w:pStyle w:val="Title"/>
      </w:pPr>
    </w:p>
    <w:p w14:paraId="494AE98C" w14:textId="77777777" w:rsidR="00620962" w:rsidRDefault="00620962" w:rsidP="003E3490">
      <w:pPr>
        <w:pStyle w:val="Title"/>
      </w:pPr>
    </w:p>
    <w:p w14:paraId="2A7DD3B2" w14:textId="77777777" w:rsidR="00620962" w:rsidRDefault="00620962" w:rsidP="003E3490">
      <w:pPr>
        <w:pStyle w:val="Title"/>
      </w:pPr>
    </w:p>
    <w:p w14:paraId="02877B58" w14:textId="77777777" w:rsidR="00620962" w:rsidRDefault="00620962" w:rsidP="003E3490">
      <w:pPr>
        <w:pStyle w:val="Title"/>
      </w:pPr>
    </w:p>
    <w:p w14:paraId="12E18B88" w14:textId="77777777" w:rsidR="00620962" w:rsidRDefault="00620962" w:rsidP="003E3490">
      <w:pPr>
        <w:pStyle w:val="Title"/>
      </w:pPr>
    </w:p>
    <w:p w14:paraId="4D5D0DC6" w14:textId="229395AB" w:rsidR="009B6245" w:rsidRDefault="009B6245" w:rsidP="003E3490">
      <w:pPr>
        <w:pStyle w:val="Title"/>
      </w:pPr>
      <w:r>
        <w:lastRenderedPageBreak/>
        <w:t xml:space="preserve">Program </w:t>
      </w:r>
      <w:r w:rsidR="0073511A">
        <w:t>34</w:t>
      </w:r>
    </w:p>
    <w:p w14:paraId="0689A07A" w14:textId="77777777" w:rsidR="0073511A" w:rsidRDefault="0073511A" w:rsidP="003E3490">
      <w:pPr>
        <w:pStyle w:val="Heading1"/>
      </w:pPr>
      <w:r>
        <w:t>Question:</w:t>
      </w:r>
    </w:p>
    <w:p w14:paraId="7992C5A9" w14:textId="77777777" w:rsidR="00E609B6" w:rsidRDefault="00E609B6" w:rsidP="003E3490">
      <w:pPr>
        <w:spacing w:before="240" w:after="0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Write a program for Transpose of a matrix.</w:t>
      </w:r>
    </w:p>
    <w:p w14:paraId="05E6346F" w14:textId="6335CC66" w:rsidR="009B6245" w:rsidRDefault="009B6245" w:rsidP="003E3490">
      <w:pPr>
        <w:pStyle w:val="Heading1"/>
        <w:spacing w:before="0"/>
      </w:pPr>
      <w:r>
        <w:t>Code:</w:t>
      </w:r>
    </w:p>
    <w:p w14:paraId="6AB218D7" w14:textId="77777777" w:rsidR="00620962" w:rsidRDefault="00620962" w:rsidP="009B6245">
      <w:pPr>
        <w:pStyle w:val="Title"/>
      </w:pPr>
    </w:p>
    <w:p w14:paraId="58B96B83" w14:textId="77777777" w:rsidR="00620962" w:rsidRDefault="00620962" w:rsidP="009B6245">
      <w:pPr>
        <w:pStyle w:val="Title"/>
      </w:pPr>
    </w:p>
    <w:p w14:paraId="2A194723" w14:textId="77777777" w:rsidR="00620962" w:rsidRDefault="00620962" w:rsidP="009B6245">
      <w:pPr>
        <w:pStyle w:val="Title"/>
      </w:pPr>
    </w:p>
    <w:p w14:paraId="4C0AC3FD" w14:textId="77777777" w:rsidR="00620962" w:rsidRDefault="00620962" w:rsidP="009B6245">
      <w:pPr>
        <w:pStyle w:val="Title"/>
      </w:pPr>
    </w:p>
    <w:p w14:paraId="28B74C45" w14:textId="77777777" w:rsidR="00620962" w:rsidRDefault="00620962" w:rsidP="009B6245">
      <w:pPr>
        <w:pStyle w:val="Title"/>
      </w:pPr>
    </w:p>
    <w:p w14:paraId="5F085CE3" w14:textId="77777777" w:rsidR="00620962" w:rsidRDefault="00620962" w:rsidP="009B6245">
      <w:pPr>
        <w:pStyle w:val="Title"/>
      </w:pPr>
    </w:p>
    <w:p w14:paraId="614F78D0" w14:textId="77777777" w:rsidR="00620962" w:rsidRDefault="00620962" w:rsidP="009B6245">
      <w:pPr>
        <w:pStyle w:val="Title"/>
      </w:pPr>
    </w:p>
    <w:p w14:paraId="1E7642DA" w14:textId="77777777" w:rsidR="00620962" w:rsidRDefault="00620962" w:rsidP="009B6245">
      <w:pPr>
        <w:pStyle w:val="Title"/>
      </w:pPr>
    </w:p>
    <w:p w14:paraId="2E0151F8" w14:textId="77777777" w:rsidR="00620962" w:rsidRDefault="00620962" w:rsidP="009B6245">
      <w:pPr>
        <w:pStyle w:val="Title"/>
      </w:pPr>
    </w:p>
    <w:p w14:paraId="6CB7F41E" w14:textId="77777777" w:rsidR="00620962" w:rsidRDefault="00620962" w:rsidP="009B6245">
      <w:pPr>
        <w:pStyle w:val="Title"/>
      </w:pPr>
    </w:p>
    <w:p w14:paraId="405FB3A0" w14:textId="77777777" w:rsidR="00620962" w:rsidRDefault="00620962" w:rsidP="009B6245">
      <w:pPr>
        <w:pStyle w:val="Title"/>
      </w:pPr>
    </w:p>
    <w:p w14:paraId="2C5A7C7C" w14:textId="77777777" w:rsidR="00620962" w:rsidRDefault="00620962" w:rsidP="009B6245">
      <w:pPr>
        <w:pStyle w:val="Title"/>
      </w:pPr>
    </w:p>
    <w:p w14:paraId="41A26960" w14:textId="77777777" w:rsidR="00620962" w:rsidRDefault="00620962" w:rsidP="009B6245">
      <w:pPr>
        <w:pStyle w:val="Title"/>
      </w:pPr>
    </w:p>
    <w:p w14:paraId="033A107D" w14:textId="266667A2" w:rsidR="009B6245" w:rsidRDefault="009B6245" w:rsidP="009B6245">
      <w:pPr>
        <w:pStyle w:val="Title"/>
      </w:pPr>
      <w:r>
        <w:lastRenderedPageBreak/>
        <w:t xml:space="preserve">Program </w:t>
      </w:r>
      <w:r w:rsidR="0073511A">
        <w:t>35</w:t>
      </w:r>
    </w:p>
    <w:p w14:paraId="718C750C" w14:textId="77777777" w:rsidR="0073511A" w:rsidRDefault="0073511A" w:rsidP="0073511A">
      <w:pPr>
        <w:pStyle w:val="Heading1"/>
      </w:pPr>
      <w:r>
        <w:t>Question:</w:t>
      </w:r>
    </w:p>
    <w:p w14:paraId="337E58E4" w14:textId="77777777" w:rsidR="00E609B6" w:rsidRDefault="00E609B6" w:rsidP="00E609B6">
      <w:pPr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Write a program for Sum of two numbers using functions.</w:t>
      </w:r>
    </w:p>
    <w:p w14:paraId="65972BB4" w14:textId="501888E2" w:rsidR="009B6245" w:rsidRDefault="009B6245" w:rsidP="009B6245">
      <w:pPr>
        <w:pStyle w:val="Heading1"/>
      </w:pPr>
      <w:r>
        <w:t>Code:</w:t>
      </w:r>
    </w:p>
    <w:p w14:paraId="3BEE2274" w14:textId="77777777" w:rsidR="0073511A" w:rsidRDefault="0073511A">
      <w:pPr>
        <w:rPr>
          <w:rFonts w:asciiTheme="majorHAnsi" w:eastAsiaTheme="majorEastAsia" w:hAnsiTheme="majorHAnsi" w:cstheme="majorBidi"/>
          <w:b/>
          <w:color w:val="454541" w:themeColor="text2" w:themeTint="E6"/>
          <w:sz w:val="44"/>
          <w:szCs w:val="32"/>
        </w:rPr>
      </w:pPr>
      <w:r>
        <w:br w:type="page"/>
      </w:r>
    </w:p>
    <w:p w14:paraId="1F382BAE" w14:textId="6C7DF22E" w:rsidR="0073511A" w:rsidRDefault="0073511A" w:rsidP="0073511A">
      <w:pPr>
        <w:pStyle w:val="Title"/>
      </w:pPr>
      <w:r>
        <w:lastRenderedPageBreak/>
        <w:t>Program 36</w:t>
      </w:r>
    </w:p>
    <w:p w14:paraId="599E3AE0" w14:textId="77777777" w:rsidR="0073511A" w:rsidRDefault="0073511A" w:rsidP="0073511A">
      <w:pPr>
        <w:pStyle w:val="Heading1"/>
      </w:pPr>
      <w:r>
        <w:t>Question:</w:t>
      </w:r>
    </w:p>
    <w:p w14:paraId="2C7BF909" w14:textId="77777777" w:rsidR="00E609B6" w:rsidRDefault="00E609B6" w:rsidP="00E609B6">
      <w:pPr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Write a program for Swap two numbers using functions.</w:t>
      </w:r>
    </w:p>
    <w:p w14:paraId="48F06DEE" w14:textId="6E06A89D" w:rsidR="0073511A" w:rsidRDefault="0073511A" w:rsidP="0073511A">
      <w:pPr>
        <w:pStyle w:val="Heading1"/>
      </w:pPr>
      <w:r>
        <w:t>Code:</w:t>
      </w:r>
    </w:p>
    <w:p w14:paraId="1F92FE22" w14:textId="652C0F21" w:rsidR="0015494B" w:rsidRDefault="0015494B"/>
    <w:p w14:paraId="664D4857" w14:textId="77777777" w:rsidR="0015494B" w:rsidRPr="002B7722" w:rsidRDefault="0015494B"/>
    <w:p w14:paraId="43AB75EC" w14:textId="77777777" w:rsidR="00620962" w:rsidRDefault="00620962" w:rsidP="0073511A">
      <w:pPr>
        <w:pStyle w:val="Title"/>
      </w:pPr>
    </w:p>
    <w:p w14:paraId="271B4234" w14:textId="77777777" w:rsidR="00620962" w:rsidRDefault="00620962" w:rsidP="0073511A">
      <w:pPr>
        <w:pStyle w:val="Title"/>
      </w:pPr>
    </w:p>
    <w:p w14:paraId="1207B5CB" w14:textId="77777777" w:rsidR="00620962" w:rsidRDefault="00620962" w:rsidP="0073511A">
      <w:pPr>
        <w:pStyle w:val="Title"/>
      </w:pPr>
    </w:p>
    <w:p w14:paraId="4477D756" w14:textId="77777777" w:rsidR="00620962" w:rsidRDefault="00620962" w:rsidP="0073511A">
      <w:pPr>
        <w:pStyle w:val="Title"/>
      </w:pPr>
    </w:p>
    <w:p w14:paraId="69225C9E" w14:textId="77777777" w:rsidR="00620962" w:rsidRDefault="00620962" w:rsidP="0073511A">
      <w:pPr>
        <w:pStyle w:val="Title"/>
      </w:pPr>
    </w:p>
    <w:p w14:paraId="7758971F" w14:textId="77777777" w:rsidR="00620962" w:rsidRDefault="00620962" w:rsidP="0073511A">
      <w:pPr>
        <w:pStyle w:val="Title"/>
      </w:pPr>
    </w:p>
    <w:p w14:paraId="54908115" w14:textId="77777777" w:rsidR="00620962" w:rsidRDefault="00620962" w:rsidP="0073511A">
      <w:pPr>
        <w:pStyle w:val="Title"/>
      </w:pPr>
    </w:p>
    <w:p w14:paraId="245DCF0D" w14:textId="77777777" w:rsidR="00620962" w:rsidRDefault="00620962" w:rsidP="0073511A">
      <w:pPr>
        <w:pStyle w:val="Title"/>
      </w:pPr>
    </w:p>
    <w:p w14:paraId="5F6809F6" w14:textId="77777777" w:rsidR="00620962" w:rsidRDefault="00620962" w:rsidP="0073511A">
      <w:pPr>
        <w:pStyle w:val="Title"/>
      </w:pPr>
    </w:p>
    <w:p w14:paraId="4DD2D5B5" w14:textId="77777777" w:rsidR="00620962" w:rsidRDefault="00620962" w:rsidP="0073511A">
      <w:pPr>
        <w:pStyle w:val="Title"/>
      </w:pPr>
    </w:p>
    <w:p w14:paraId="4C9DADF9" w14:textId="35530AD1" w:rsidR="0073511A" w:rsidRDefault="0073511A" w:rsidP="0073511A">
      <w:pPr>
        <w:pStyle w:val="Title"/>
      </w:pPr>
      <w:r>
        <w:lastRenderedPageBreak/>
        <w:t>Program 37</w:t>
      </w:r>
    </w:p>
    <w:p w14:paraId="3E53D2C8" w14:textId="77777777" w:rsidR="0073511A" w:rsidRDefault="0073511A" w:rsidP="0073511A">
      <w:pPr>
        <w:pStyle w:val="Heading1"/>
      </w:pPr>
      <w:r>
        <w:t>Question:</w:t>
      </w:r>
    </w:p>
    <w:p w14:paraId="5D8896A9" w14:textId="77777777" w:rsidR="00E609B6" w:rsidRDefault="00E609B6" w:rsidP="00E609B6">
      <w:pPr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Write a program for Armstrong number using function.</w:t>
      </w:r>
    </w:p>
    <w:p w14:paraId="582818A6" w14:textId="67638963" w:rsidR="0073511A" w:rsidRDefault="0073511A" w:rsidP="0073511A">
      <w:pPr>
        <w:pStyle w:val="Heading1"/>
      </w:pPr>
      <w:r>
        <w:t>Code:</w:t>
      </w:r>
    </w:p>
    <w:p w14:paraId="37170C8F" w14:textId="77777777" w:rsidR="00704DB4" w:rsidRPr="001C6DD9" w:rsidRDefault="00704DB4"/>
    <w:p w14:paraId="14A5A82D" w14:textId="77777777" w:rsidR="00620962" w:rsidRDefault="00620962" w:rsidP="0073511A">
      <w:pPr>
        <w:pStyle w:val="Title"/>
      </w:pPr>
    </w:p>
    <w:p w14:paraId="335154D4" w14:textId="77777777" w:rsidR="00620962" w:rsidRDefault="00620962" w:rsidP="0073511A">
      <w:pPr>
        <w:pStyle w:val="Title"/>
      </w:pPr>
    </w:p>
    <w:p w14:paraId="1A03F0C3" w14:textId="77777777" w:rsidR="00620962" w:rsidRDefault="00620962" w:rsidP="0073511A">
      <w:pPr>
        <w:pStyle w:val="Title"/>
      </w:pPr>
    </w:p>
    <w:p w14:paraId="18D6B343" w14:textId="77777777" w:rsidR="00620962" w:rsidRDefault="00620962" w:rsidP="0073511A">
      <w:pPr>
        <w:pStyle w:val="Title"/>
      </w:pPr>
    </w:p>
    <w:p w14:paraId="650D96E0" w14:textId="77777777" w:rsidR="00620962" w:rsidRDefault="00620962" w:rsidP="0073511A">
      <w:pPr>
        <w:pStyle w:val="Title"/>
      </w:pPr>
    </w:p>
    <w:p w14:paraId="2CE87EDB" w14:textId="77777777" w:rsidR="00620962" w:rsidRDefault="00620962" w:rsidP="0073511A">
      <w:pPr>
        <w:pStyle w:val="Title"/>
      </w:pPr>
    </w:p>
    <w:p w14:paraId="27A11607" w14:textId="77777777" w:rsidR="00620962" w:rsidRDefault="00620962" w:rsidP="0073511A">
      <w:pPr>
        <w:pStyle w:val="Title"/>
      </w:pPr>
    </w:p>
    <w:p w14:paraId="70D3FA00" w14:textId="77777777" w:rsidR="00620962" w:rsidRDefault="00620962" w:rsidP="0073511A">
      <w:pPr>
        <w:pStyle w:val="Title"/>
      </w:pPr>
    </w:p>
    <w:p w14:paraId="75E94800" w14:textId="77777777" w:rsidR="00620962" w:rsidRDefault="00620962" w:rsidP="0073511A">
      <w:pPr>
        <w:pStyle w:val="Title"/>
      </w:pPr>
    </w:p>
    <w:p w14:paraId="62758C31" w14:textId="77777777" w:rsidR="00620962" w:rsidRDefault="00620962" w:rsidP="0073511A">
      <w:pPr>
        <w:pStyle w:val="Title"/>
      </w:pPr>
    </w:p>
    <w:p w14:paraId="7D4828A6" w14:textId="77777777" w:rsidR="00620962" w:rsidRDefault="00620962" w:rsidP="0073511A">
      <w:pPr>
        <w:pStyle w:val="Title"/>
      </w:pPr>
    </w:p>
    <w:p w14:paraId="42E257E9" w14:textId="52901A27" w:rsidR="0073511A" w:rsidRDefault="0073511A" w:rsidP="0073511A">
      <w:pPr>
        <w:pStyle w:val="Title"/>
      </w:pPr>
      <w:r>
        <w:lastRenderedPageBreak/>
        <w:t>Program 38</w:t>
      </w:r>
    </w:p>
    <w:p w14:paraId="15249025" w14:textId="77777777" w:rsidR="0073511A" w:rsidRDefault="0073511A" w:rsidP="0073511A">
      <w:pPr>
        <w:pStyle w:val="Heading1"/>
      </w:pPr>
      <w:r>
        <w:t>Question:</w:t>
      </w:r>
    </w:p>
    <w:p w14:paraId="670DD4F5" w14:textId="77777777" w:rsidR="00E609B6" w:rsidRDefault="00E609B6" w:rsidP="00E609B6">
      <w:pPr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Write a program for Add two number using call by reference.</w:t>
      </w:r>
    </w:p>
    <w:p w14:paraId="00534EB4" w14:textId="23996013" w:rsidR="0073511A" w:rsidRDefault="0073511A" w:rsidP="0073511A">
      <w:pPr>
        <w:pStyle w:val="Heading1"/>
      </w:pPr>
      <w:r>
        <w:t>Code:</w:t>
      </w:r>
    </w:p>
    <w:p w14:paraId="10CC5A42" w14:textId="77777777" w:rsidR="0073511A" w:rsidRDefault="0073511A">
      <w:pPr>
        <w:rPr>
          <w:rFonts w:asciiTheme="majorHAnsi" w:eastAsiaTheme="majorEastAsia" w:hAnsiTheme="majorHAnsi" w:cstheme="majorBidi"/>
          <w:b/>
          <w:color w:val="454541" w:themeColor="text2" w:themeTint="E6"/>
          <w:sz w:val="44"/>
          <w:szCs w:val="32"/>
        </w:rPr>
      </w:pPr>
      <w:r>
        <w:br w:type="page"/>
      </w:r>
    </w:p>
    <w:p w14:paraId="72BAE37F" w14:textId="6001A7F6" w:rsidR="0073511A" w:rsidRDefault="0073511A" w:rsidP="0073511A">
      <w:pPr>
        <w:pStyle w:val="Title"/>
      </w:pPr>
      <w:r>
        <w:lastRenderedPageBreak/>
        <w:t>Program 39</w:t>
      </w:r>
    </w:p>
    <w:p w14:paraId="5BD9C012" w14:textId="77777777" w:rsidR="0073511A" w:rsidRDefault="0073511A" w:rsidP="0073511A">
      <w:pPr>
        <w:pStyle w:val="Heading1"/>
      </w:pPr>
      <w:r>
        <w:t>Question:</w:t>
      </w:r>
    </w:p>
    <w:p w14:paraId="368E9A2D" w14:textId="77777777" w:rsidR="00E609B6" w:rsidRDefault="00E609B6" w:rsidP="00E609B6">
      <w:pPr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Write a program for Swap two numbers using call by reference.</w:t>
      </w:r>
    </w:p>
    <w:p w14:paraId="06B66844" w14:textId="647C71B4" w:rsidR="0073511A" w:rsidRDefault="0073511A" w:rsidP="0073511A">
      <w:pPr>
        <w:pStyle w:val="Heading1"/>
      </w:pPr>
      <w:r>
        <w:t>Code:</w:t>
      </w:r>
    </w:p>
    <w:p w14:paraId="1299F1AB" w14:textId="77777777" w:rsidR="00620962" w:rsidRDefault="00620962" w:rsidP="0073511A">
      <w:pPr>
        <w:pStyle w:val="Title"/>
      </w:pPr>
    </w:p>
    <w:p w14:paraId="3AEAAB36" w14:textId="77777777" w:rsidR="00620962" w:rsidRDefault="00620962" w:rsidP="0073511A">
      <w:pPr>
        <w:pStyle w:val="Title"/>
      </w:pPr>
    </w:p>
    <w:p w14:paraId="2130B605" w14:textId="77777777" w:rsidR="00620962" w:rsidRDefault="00620962" w:rsidP="0073511A">
      <w:pPr>
        <w:pStyle w:val="Title"/>
      </w:pPr>
    </w:p>
    <w:p w14:paraId="3FFCC126" w14:textId="77777777" w:rsidR="00620962" w:rsidRDefault="00620962" w:rsidP="0073511A">
      <w:pPr>
        <w:pStyle w:val="Title"/>
      </w:pPr>
    </w:p>
    <w:p w14:paraId="0707840B" w14:textId="77777777" w:rsidR="00620962" w:rsidRDefault="00620962" w:rsidP="0073511A">
      <w:pPr>
        <w:pStyle w:val="Title"/>
      </w:pPr>
    </w:p>
    <w:p w14:paraId="1BC6A513" w14:textId="77777777" w:rsidR="00620962" w:rsidRDefault="00620962" w:rsidP="0073511A">
      <w:pPr>
        <w:pStyle w:val="Title"/>
      </w:pPr>
    </w:p>
    <w:p w14:paraId="51FE10A4" w14:textId="77777777" w:rsidR="00620962" w:rsidRDefault="00620962" w:rsidP="0073511A">
      <w:pPr>
        <w:pStyle w:val="Title"/>
      </w:pPr>
    </w:p>
    <w:p w14:paraId="681424B4" w14:textId="77777777" w:rsidR="00620962" w:rsidRDefault="00620962" w:rsidP="0073511A">
      <w:pPr>
        <w:pStyle w:val="Title"/>
      </w:pPr>
    </w:p>
    <w:p w14:paraId="59C134DD" w14:textId="77777777" w:rsidR="00620962" w:rsidRDefault="00620962" w:rsidP="0073511A">
      <w:pPr>
        <w:pStyle w:val="Title"/>
      </w:pPr>
    </w:p>
    <w:p w14:paraId="384E0AE8" w14:textId="77777777" w:rsidR="00620962" w:rsidRDefault="00620962" w:rsidP="0073511A">
      <w:pPr>
        <w:pStyle w:val="Title"/>
      </w:pPr>
    </w:p>
    <w:p w14:paraId="540127E0" w14:textId="77777777" w:rsidR="00620962" w:rsidRDefault="00620962" w:rsidP="0073511A">
      <w:pPr>
        <w:pStyle w:val="Title"/>
      </w:pPr>
    </w:p>
    <w:p w14:paraId="46DFA9A5" w14:textId="77777777" w:rsidR="00620962" w:rsidRDefault="00620962" w:rsidP="0073511A">
      <w:pPr>
        <w:pStyle w:val="Title"/>
      </w:pPr>
    </w:p>
    <w:p w14:paraId="50B77847" w14:textId="4B639889" w:rsidR="0073511A" w:rsidRDefault="0073511A" w:rsidP="0073511A">
      <w:pPr>
        <w:pStyle w:val="Title"/>
      </w:pPr>
      <w:r>
        <w:lastRenderedPageBreak/>
        <w:t>Program 40</w:t>
      </w:r>
    </w:p>
    <w:p w14:paraId="22FB416E" w14:textId="77777777" w:rsidR="0073511A" w:rsidRDefault="0073511A" w:rsidP="0073511A">
      <w:pPr>
        <w:pStyle w:val="Heading1"/>
      </w:pPr>
      <w:r>
        <w:t>Question:</w:t>
      </w:r>
    </w:p>
    <w:p w14:paraId="59D82CD8" w14:textId="77777777" w:rsidR="00E609B6" w:rsidRDefault="00E609B6" w:rsidP="00E609B6">
      <w:pPr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Write a program for Sum of digits of a number using function.</w:t>
      </w:r>
    </w:p>
    <w:p w14:paraId="298E14BC" w14:textId="188166D2" w:rsidR="0073511A" w:rsidRDefault="0073511A" w:rsidP="0073511A">
      <w:pPr>
        <w:pStyle w:val="Heading1"/>
      </w:pPr>
      <w:r>
        <w:t>Code:</w:t>
      </w:r>
    </w:p>
    <w:p w14:paraId="68F7ED70" w14:textId="77777777" w:rsidR="0015494B" w:rsidRPr="005C412A" w:rsidRDefault="0015494B"/>
    <w:p w14:paraId="660CD8F5" w14:textId="77777777" w:rsidR="00620962" w:rsidRDefault="00620962" w:rsidP="0073511A">
      <w:pPr>
        <w:pStyle w:val="Title"/>
      </w:pPr>
    </w:p>
    <w:p w14:paraId="1FA28406" w14:textId="77777777" w:rsidR="00620962" w:rsidRDefault="00620962" w:rsidP="0073511A">
      <w:pPr>
        <w:pStyle w:val="Title"/>
      </w:pPr>
    </w:p>
    <w:p w14:paraId="45DC6989" w14:textId="77777777" w:rsidR="00620962" w:rsidRDefault="00620962" w:rsidP="0073511A">
      <w:pPr>
        <w:pStyle w:val="Title"/>
      </w:pPr>
    </w:p>
    <w:p w14:paraId="532A1845" w14:textId="77777777" w:rsidR="00620962" w:rsidRDefault="00620962" w:rsidP="0073511A">
      <w:pPr>
        <w:pStyle w:val="Title"/>
      </w:pPr>
    </w:p>
    <w:p w14:paraId="2AB4C723" w14:textId="77777777" w:rsidR="00620962" w:rsidRDefault="00620962" w:rsidP="0073511A">
      <w:pPr>
        <w:pStyle w:val="Title"/>
      </w:pPr>
    </w:p>
    <w:p w14:paraId="15E9C9BD" w14:textId="77777777" w:rsidR="00620962" w:rsidRDefault="00620962" w:rsidP="0073511A">
      <w:pPr>
        <w:pStyle w:val="Title"/>
      </w:pPr>
    </w:p>
    <w:p w14:paraId="55B1454C" w14:textId="77777777" w:rsidR="00620962" w:rsidRDefault="00620962" w:rsidP="0073511A">
      <w:pPr>
        <w:pStyle w:val="Title"/>
      </w:pPr>
    </w:p>
    <w:p w14:paraId="329B3B1A" w14:textId="77777777" w:rsidR="00620962" w:rsidRDefault="00620962" w:rsidP="0073511A">
      <w:pPr>
        <w:pStyle w:val="Title"/>
      </w:pPr>
    </w:p>
    <w:p w14:paraId="44EF5B1C" w14:textId="77777777" w:rsidR="00620962" w:rsidRDefault="00620962" w:rsidP="0073511A">
      <w:pPr>
        <w:pStyle w:val="Title"/>
      </w:pPr>
    </w:p>
    <w:p w14:paraId="33189448" w14:textId="77777777" w:rsidR="00620962" w:rsidRDefault="00620962" w:rsidP="0073511A">
      <w:pPr>
        <w:pStyle w:val="Title"/>
      </w:pPr>
    </w:p>
    <w:p w14:paraId="2132D9DA" w14:textId="77777777" w:rsidR="00620962" w:rsidRDefault="00620962" w:rsidP="0073511A">
      <w:pPr>
        <w:pStyle w:val="Title"/>
      </w:pPr>
    </w:p>
    <w:p w14:paraId="38B71F28" w14:textId="77777777" w:rsidR="00620962" w:rsidRDefault="00620962" w:rsidP="0073511A">
      <w:pPr>
        <w:pStyle w:val="Title"/>
      </w:pPr>
    </w:p>
    <w:p w14:paraId="74EA99EF" w14:textId="64331AEB" w:rsidR="0073511A" w:rsidRDefault="0073511A" w:rsidP="0073511A">
      <w:pPr>
        <w:pStyle w:val="Title"/>
      </w:pPr>
      <w:r>
        <w:lastRenderedPageBreak/>
        <w:t>Program 41</w:t>
      </w:r>
    </w:p>
    <w:p w14:paraId="73C940BA" w14:textId="77777777" w:rsidR="0073511A" w:rsidRDefault="0073511A" w:rsidP="0073511A">
      <w:pPr>
        <w:pStyle w:val="Heading1"/>
      </w:pPr>
      <w:r>
        <w:t>Question:</w:t>
      </w:r>
    </w:p>
    <w:p w14:paraId="3002B975" w14:textId="77777777" w:rsidR="00E609B6" w:rsidRDefault="00E609B6" w:rsidP="00E609B6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  <w:lang w:eastAsia="en-IN"/>
        </w:rPr>
      </w:pPr>
      <w:r>
        <w:rPr>
          <w:rFonts w:ascii="Times New Roman" w:hAnsi="Times New Roman"/>
          <w:sz w:val="32"/>
        </w:rPr>
        <w:t>Write a C</w:t>
      </w:r>
      <w:r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  <w:lang w:eastAsia="en-IN"/>
        </w:rPr>
        <w:t xml:space="preserve"> </w:t>
      </w:r>
      <w:r>
        <w:rPr>
          <w:rFonts w:ascii="Times New Roman" w:hAnsi="Times New Roman"/>
          <w:sz w:val="32"/>
        </w:rPr>
        <w:t>program</w:t>
      </w:r>
      <w:r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  <w:lang w:eastAsia="en-IN"/>
        </w:rPr>
        <w:t xml:space="preserve"> </w:t>
      </w:r>
      <w:r>
        <w:rPr>
          <w:rFonts w:ascii="Times New Roman" w:hAnsi="Times New Roman"/>
          <w:sz w:val="32"/>
        </w:rPr>
        <w:t>to</w:t>
      </w:r>
      <w:r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  <w:lang w:eastAsia="en-IN"/>
        </w:rPr>
        <w:t xml:space="preserve"> </w:t>
      </w:r>
      <w:r>
        <w:rPr>
          <w:rFonts w:ascii="Times New Roman" w:hAnsi="Times New Roman"/>
          <w:sz w:val="32"/>
        </w:rPr>
        <w:t>copy</w:t>
      </w:r>
      <w:r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  <w:lang w:eastAsia="en-IN"/>
        </w:rPr>
        <w:t xml:space="preserve"> </w:t>
      </w:r>
      <w:r>
        <w:rPr>
          <w:rFonts w:ascii="Times New Roman" w:hAnsi="Times New Roman"/>
          <w:sz w:val="32"/>
        </w:rPr>
        <w:t>contents</w:t>
      </w:r>
      <w:r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  <w:lang w:eastAsia="en-IN"/>
        </w:rPr>
        <w:t xml:space="preserve"> </w:t>
      </w:r>
      <w:r>
        <w:rPr>
          <w:rFonts w:ascii="Times New Roman" w:hAnsi="Times New Roman"/>
          <w:sz w:val="32"/>
        </w:rPr>
        <w:t>of</w:t>
      </w:r>
      <w:r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  <w:lang w:eastAsia="en-IN"/>
        </w:rPr>
        <w:t xml:space="preserve"> </w:t>
      </w:r>
      <w:r>
        <w:rPr>
          <w:rFonts w:ascii="Times New Roman" w:hAnsi="Times New Roman"/>
          <w:sz w:val="32"/>
        </w:rPr>
        <w:t>one</w:t>
      </w:r>
      <w:r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  <w:lang w:eastAsia="en-IN"/>
        </w:rPr>
        <w:t xml:space="preserve"> </w:t>
      </w:r>
      <w:r>
        <w:rPr>
          <w:rFonts w:ascii="Times New Roman" w:hAnsi="Times New Roman"/>
          <w:sz w:val="32"/>
        </w:rPr>
        <w:t>file</w:t>
      </w:r>
      <w:r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  <w:lang w:eastAsia="en-IN"/>
        </w:rPr>
        <w:t xml:space="preserve"> </w:t>
      </w:r>
      <w:r>
        <w:rPr>
          <w:rFonts w:ascii="Times New Roman" w:hAnsi="Times New Roman"/>
          <w:sz w:val="32"/>
        </w:rPr>
        <w:t>to</w:t>
      </w:r>
      <w:r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  <w:lang w:eastAsia="en-IN"/>
        </w:rPr>
        <w:t xml:space="preserve"> </w:t>
      </w:r>
      <w:r>
        <w:rPr>
          <w:rFonts w:ascii="Times New Roman" w:hAnsi="Times New Roman"/>
          <w:sz w:val="32"/>
        </w:rPr>
        <w:t>another</w:t>
      </w:r>
      <w:r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  <w:lang w:eastAsia="en-IN"/>
        </w:rPr>
        <w:t xml:space="preserve"> </w:t>
      </w:r>
      <w:r>
        <w:rPr>
          <w:rFonts w:ascii="Times New Roman" w:hAnsi="Times New Roman"/>
          <w:sz w:val="32"/>
        </w:rPr>
        <w:t>file</w:t>
      </w:r>
    </w:p>
    <w:p w14:paraId="67205670" w14:textId="1F121252" w:rsidR="0073511A" w:rsidRDefault="0073511A" w:rsidP="0073511A">
      <w:pPr>
        <w:pStyle w:val="Heading1"/>
      </w:pPr>
      <w:r>
        <w:t>Code:</w:t>
      </w:r>
    </w:p>
    <w:p w14:paraId="28121B3E" w14:textId="77777777" w:rsidR="00620962" w:rsidRDefault="00620962" w:rsidP="00341482">
      <w:pPr>
        <w:pStyle w:val="Title"/>
        <w:jc w:val="center"/>
      </w:pPr>
    </w:p>
    <w:p w14:paraId="2FF83E42" w14:textId="77777777" w:rsidR="00620962" w:rsidRDefault="00620962" w:rsidP="00341482">
      <w:pPr>
        <w:pStyle w:val="Title"/>
        <w:jc w:val="center"/>
      </w:pPr>
    </w:p>
    <w:p w14:paraId="024E5012" w14:textId="77777777" w:rsidR="00620962" w:rsidRDefault="00620962" w:rsidP="00341482">
      <w:pPr>
        <w:pStyle w:val="Title"/>
        <w:jc w:val="center"/>
      </w:pPr>
    </w:p>
    <w:p w14:paraId="084DD507" w14:textId="77777777" w:rsidR="00620962" w:rsidRDefault="00620962" w:rsidP="00341482">
      <w:pPr>
        <w:pStyle w:val="Title"/>
        <w:jc w:val="center"/>
      </w:pPr>
    </w:p>
    <w:p w14:paraId="629E4F52" w14:textId="77777777" w:rsidR="00620962" w:rsidRDefault="00620962" w:rsidP="00341482">
      <w:pPr>
        <w:pStyle w:val="Title"/>
        <w:jc w:val="center"/>
      </w:pPr>
    </w:p>
    <w:p w14:paraId="6EAA4990" w14:textId="77777777" w:rsidR="00620962" w:rsidRDefault="00620962" w:rsidP="00341482">
      <w:pPr>
        <w:pStyle w:val="Title"/>
        <w:jc w:val="center"/>
      </w:pPr>
    </w:p>
    <w:p w14:paraId="28720F08" w14:textId="77777777" w:rsidR="00620962" w:rsidRDefault="00620962" w:rsidP="00341482">
      <w:pPr>
        <w:pStyle w:val="Title"/>
        <w:jc w:val="center"/>
      </w:pPr>
    </w:p>
    <w:p w14:paraId="2CD1F261" w14:textId="77777777" w:rsidR="00620962" w:rsidRDefault="00620962" w:rsidP="00341482">
      <w:pPr>
        <w:pStyle w:val="Title"/>
        <w:jc w:val="center"/>
      </w:pPr>
    </w:p>
    <w:p w14:paraId="40DD04F8" w14:textId="77777777" w:rsidR="00620962" w:rsidRDefault="00620962" w:rsidP="00341482">
      <w:pPr>
        <w:pStyle w:val="Title"/>
        <w:jc w:val="center"/>
      </w:pPr>
    </w:p>
    <w:p w14:paraId="7B10E29C" w14:textId="77777777" w:rsidR="00620962" w:rsidRDefault="00620962" w:rsidP="00341482">
      <w:pPr>
        <w:pStyle w:val="Title"/>
        <w:jc w:val="center"/>
      </w:pPr>
    </w:p>
    <w:p w14:paraId="11B84106" w14:textId="77777777" w:rsidR="00620962" w:rsidRDefault="00620962" w:rsidP="00341482">
      <w:pPr>
        <w:pStyle w:val="Title"/>
        <w:jc w:val="center"/>
      </w:pPr>
    </w:p>
    <w:p w14:paraId="64C23936" w14:textId="77777777" w:rsidR="00620962" w:rsidRDefault="00620962" w:rsidP="00341482">
      <w:pPr>
        <w:pStyle w:val="Title"/>
        <w:jc w:val="center"/>
      </w:pPr>
    </w:p>
    <w:p w14:paraId="050A6EEC" w14:textId="64A338AD" w:rsidR="00341482" w:rsidRDefault="00341482" w:rsidP="00341482">
      <w:pPr>
        <w:pStyle w:val="Title"/>
        <w:jc w:val="center"/>
      </w:pPr>
      <w:r>
        <w:lastRenderedPageBreak/>
        <w:t>Open Ended Questions</w:t>
      </w:r>
    </w:p>
    <w:p w14:paraId="4DF298C8" w14:textId="442792BB" w:rsidR="00341482" w:rsidRDefault="00341482" w:rsidP="00341482">
      <w:pPr>
        <w:pStyle w:val="Heading1"/>
      </w:pPr>
      <w:r>
        <w:t>Question 1:</w:t>
      </w:r>
    </w:p>
    <w:p w14:paraId="3D34F29E" w14:textId="551A79B9" w:rsidR="00341482" w:rsidRDefault="008C77EB" w:rsidP="00341482">
      <w:r w:rsidRPr="008C77EB">
        <w:t>A library charges a fine for every book returned late. For first 5 days fine is  50 paise, for 6-10 days fine is one rupees and above 10 days fine is 5 rupees.  If you return the books after 30 days your membership will be cancelled. Write  a program to accept the number of days the member is late to return the book and display the fine or appropriate message.</w:t>
      </w:r>
    </w:p>
    <w:p w14:paraId="73BC8C64" w14:textId="7C894F44" w:rsidR="008C77EB" w:rsidRDefault="008C77EB" w:rsidP="008C77EB">
      <w:pPr>
        <w:pStyle w:val="Heading1"/>
      </w:pPr>
      <w:r>
        <w:t>Code:</w:t>
      </w:r>
    </w:p>
    <w:p w14:paraId="1595025C" w14:textId="77777777" w:rsidR="00620962" w:rsidRDefault="00620962" w:rsidP="008C77EB">
      <w:pPr>
        <w:pStyle w:val="Title"/>
        <w:jc w:val="center"/>
      </w:pPr>
    </w:p>
    <w:p w14:paraId="5591FD02" w14:textId="77777777" w:rsidR="00620962" w:rsidRDefault="00620962" w:rsidP="008C77EB">
      <w:pPr>
        <w:pStyle w:val="Title"/>
        <w:jc w:val="center"/>
      </w:pPr>
    </w:p>
    <w:p w14:paraId="1FD8BE1D" w14:textId="77777777" w:rsidR="00620962" w:rsidRDefault="00620962" w:rsidP="008C77EB">
      <w:pPr>
        <w:pStyle w:val="Title"/>
        <w:jc w:val="center"/>
      </w:pPr>
    </w:p>
    <w:p w14:paraId="41AA558B" w14:textId="77777777" w:rsidR="00620962" w:rsidRDefault="00620962" w:rsidP="008C77EB">
      <w:pPr>
        <w:pStyle w:val="Title"/>
        <w:jc w:val="center"/>
      </w:pPr>
    </w:p>
    <w:p w14:paraId="30E40533" w14:textId="77777777" w:rsidR="00620962" w:rsidRDefault="00620962" w:rsidP="008C77EB">
      <w:pPr>
        <w:pStyle w:val="Title"/>
        <w:jc w:val="center"/>
      </w:pPr>
    </w:p>
    <w:p w14:paraId="706FCC89" w14:textId="77777777" w:rsidR="00620962" w:rsidRDefault="00620962" w:rsidP="008C77EB">
      <w:pPr>
        <w:pStyle w:val="Title"/>
        <w:jc w:val="center"/>
      </w:pPr>
    </w:p>
    <w:p w14:paraId="741B4CA7" w14:textId="77777777" w:rsidR="00620962" w:rsidRDefault="00620962" w:rsidP="008C77EB">
      <w:pPr>
        <w:pStyle w:val="Title"/>
        <w:jc w:val="center"/>
      </w:pPr>
    </w:p>
    <w:p w14:paraId="22A0A8FF" w14:textId="77777777" w:rsidR="00620962" w:rsidRDefault="00620962" w:rsidP="008C77EB">
      <w:pPr>
        <w:pStyle w:val="Title"/>
        <w:jc w:val="center"/>
      </w:pPr>
    </w:p>
    <w:p w14:paraId="3465FB6F" w14:textId="77777777" w:rsidR="00620962" w:rsidRDefault="00620962" w:rsidP="008C77EB">
      <w:pPr>
        <w:pStyle w:val="Title"/>
        <w:jc w:val="center"/>
      </w:pPr>
    </w:p>
    <w:p w14:paraId="0798272F" w14:textId="77777777" w:rsidR="00620962" w:rsidRDefault="00620962" w:rsidP="008C77EB">
      <w:pPr>
        <w:pStyle w:val="Title"/>
        <w:jc w:val="center"/>
      </w:pPr>
    </w:p>
    <w:p w14:paraId="45AF21C8" w14:textId="77777777" w:rsidR="00620962" w:rsidRDefault="00620962" w:rsidP="008C77EB">
      <w:pPr>
        <w:pStyle w:val="Title"/>
        <w:jc w:val="center"/>
      </w:pPr>
    </w:p>
    <w:p w14:paraId="738A65E5" w14:textId="77777777" w:rsidR="00620962" w:rsidRDefault="00620962" w:rsidP="008C77EB">
      <w:pPr>
        <w:pStyle w:val="Title"/>
        <w:jc w:val="center"/>
      </w:pPr>
    </w:p>
    <w:p w14:paraId="158C117A" w14:textId="07D878AC" w:rsidR="008C77EB" w:rsidRDefault="008C77EB" w:rsidP="008C77EB">
      <w:pPr>
        <w:pStyle w:val="Title"/>
        <w:jc w:val="center"/>
      </w:pPr>
      <w:r>
        <w:lastRenderedPageBreak/>
        <w:t>Open Ended Questions</w:t>
      </w:r>
    </w:p>
    <w:p w14:paraId="3987293F" w14:textId="5F5A3B0B" w:rsidR="008C77EB" w:rsidRDefault="008C77EB" w:rsidP="008C77EB">
      <w:pPr>
        <w:pStyle w:val="Heading1"/>
      </w:pPr>
      <w:r>
        <w:t xml:space="preserve">Question </w:t>
      </w:r>
      <w:r w:rsidR="007661AD">
        <w:t>2</w:t>
      </w:r>
      <w:r>
        <w:t>:</w:t>
      </w:r>
    </w:p>
    <w:p w14:paraId="11462B02" w14:textId="311EA9E5" w:rsidR="008C77EB" w:rsidRDefault="008C77EB" w:rsidP="008C77EB">
      <w:r w:rsidRPr="008C77EB">
        <w:t>With the help of an example explain how an array can be passed to a function? Is it possible to send just a single element of the array to a function?</w:t>
      </w:r>
    </w:p>
    <w:p w14:paraId="4BECAC64" w14:textId="5DB58267" w:rsidR="008C77EB" w:rsidRDefault="008C77EB" w:rsidP="008C77EB">
      <w:pPr>
        <w:pStyle w:val="Heading1"/>
      </w:pPr>
      <w:r>
        <w:t>Code:</w:t>
      </w:r>
    </w:p>
    <w:p w14:paraId="46005365" w14:textId="3052C19B" w:rsidR="008C77EB" w:rsidRDefault="008C77EB"/>
    <w:p w14:paraId="16A4301D" w14:textId="77777777" w:rsidR="00620962" w:rsidRDefault="00620962" w:rsidP="008C77EB">
      <w:pPr>
        <w:pStyle w:val="Title"/>
        <w:jc w:val="center"/>
      </w:pPr>
    </w:p>
    <w:p w14:paraId="4862D99D" w14:textId="77777777" w:rsidR="00620962" w:rsidRDefault="00620962" w:rsidP="008C77EB">
      <w:pPr>
        <w:pStyle w:val="Title"/>
        <w:jc w:val="center"/>
      </w:pPr>
    </w:p>
    <w:p w14:paraId="131513F5" w14:textId="77777777" w:rsidR="00620962" w:rsidRDefault="00620962" w:rsidP="008C77EB">
      <w:pPr>
        <w:pStyle w:val="Title"/>
        <w:jc w:val="center"/>
      </w:pPr>
    </w:p>
    <w:p w14:paraId="0A89C00A" w14:textId="77777777" w:rsidR="00620962" w:rsidRDefault="00620962" w:rsidP="008C77EB">
      <w:pPr>
        <w:pStyle w:val="Title"/>
        <w:jc w:val="center"/>
      </w:pPr>
    </w:p>
    <w:p w14:paraId="43432FE3" w14:textId="77777777" w:rsidR="00620962" w:rsidRDefault="00620962" w:rsidP="008C77EB">
      <w:pPr>
        <w:pStyle w:val="Title"/>
        <w:jc w:val="center"/>
      </w:pPr>
    </w:p>
    <w:p w14:paraId="6B8BA33D" w14:textId="77777777" w:rsidR="00620962" w:rsidRDefault="00620962" w:rsidP="008C77EB">
      <w:pPr>
        <w:pStyle w:val="Title"/>
        <w:jc w:val="center"/>
      </w:pPr>
    </w:p>
    <w:p w14:paraId="5BF16493" w14:textId="77777777" w:rsidR="00620962" w:rsidRDefault="00620962" w:rsidP="008C77EB">
      <w:pPr>
        <w:pStyle w:val="Title"/>
        <w:jc w:val="center"/>
      </w:pPr>
    </w:p>
    <w:p w14:paraId="291E6AB4" w14:textId="77777777" w:rsidR="00620962" w:rsidRDefault="00620962" w:rsidP="008C77EB">
      <w:pPr>
        <w:pStyle w:val="Title"/>
        <w:jc w:val="center"/>
      </w:pPr>
    </w:p>
    <w:p w14:paraId="32DD82CF" w14:textId="77777777" w:rsidR="00620962" w:rsidRDefault="00620962" w:rsidP="008C77EB">
      <w:pPr>
        <w:pStyle w:val="Title"/>
        <w:jc w:val="center"/>
      </w:pPr>
    </w:p>
    <w:p w14:paraId="71262705" w14:textId="77777777" w:rsidR="00620962" w:rsidRDefault="00620962" w:rsidP="008C77EB">
      <w:pPr>
        <w:pStyle w:val="Title"/>
        <w:jc w:val="center"/>
      </w:pPr>
    </w:p>
    <w:p w14:paraId="15432572" w14:textId="77777777" w:rsidR="00620962" w:rsidRDefault="00620962" w:rsidP="008C77EB">
      <w:pPr>
        <w:pStyle w:val="Title"/>
        <w:jc w:val="center"/>
      </w:pPr>
    </w:p>
    <w:p w14:paraId="1BFB87AE" w14:textId="5FB3F176" w:rsidR="008C77EB" w:rsidRDefault="008C77EB" w:rsidP="008C77EB">
      <w:pPr>
        <w:pStyle w:val="Title"/>
        <w:jc w:val="center"/>
      </w:pPr>
      <w:r>
        <w:lastRenderedPageBreak/>
        <w:t>Open Ended Questions</w:t>
      </w:r>
    </w:p>
    <w:p w14:paraId="1B90EF83" w14:textId="17FCEA8B" w:rsidR="008C77EB" w:rsidRDefault="008C77EB" w:rsidP="009320C1">
      <w:pPr>
        <w:pStyle w:val="Heading1"/>
        <w:spacing w:after="0"/>
      </w:pPr>
      <w:r>
        <w:t xml:space="preserve">Question </w:t>
      </w:r>
      <w:r w:rsidR="007661AD">
        <w:t>3</w:t>
      </w:r>
      <w:r>
        <w:t>:</w:t>
      </w:r>
    </w:p>
    <w:p w14:paraId="7ECA0318" w14:textId="16FCB848" w:rsidR="008C77EB" w:rsidRDefault="008C77EB" w:rsidP="006B0620">
      <w:pPr>
        <w:spacing w:after="0"/>
      </w:pPr>
      <w:r w:rsidRPr="008C77EB">
        <w:t>Define a structure data type called TStruct containing 3 members called hour, minute and second. Develop a program that would assign values to the individual members and display the time in the form 16:40:30</w:t>
      </w:r>
    </w:p>
    <w:p w14:paraId="3920C08C" w14:textId="18E6B9AC" w:rsidR="008C77EB" w:rsidRDefault="008C77EB" w:rsidP="009320C1">
      <w:pPr>
        <w:pStyle w:val="Heading1"/>
        <w:spacing w:after="0"/>
      </w:pPr>
      <w:r>
        <w:t>Code:</w:t>
      </w:r>
    </w:p>
    <w:p w14:paraId="74700946" w14:textId="4C003744" w:rsidR="008C77EB" w:rsidRPr="008C77EB" w:rsidRDefault="008C77EB" w:rsidP="008C77EB"/>
    <w:sectPr w:rsidR="008C77EB" w:rsidRPr="008C77EB">
      <w:footerReference w:type="default" r:id="rId8"/>
      <w:pgSz w:w="12240" w:h="15840"/>
      <w:pgMar w:top="1080" w:right="864" w:bottom="1584" w:left="8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2C6DA0" w14:textId="77777777" w:rsidR="007B2792" w:rsidRDefault="007B2792">
      <w:pPr>
        <w:spacing w:after="0" w:line="240" w:lineRule="auto"/>
      </w:pPr>
      <w:r>
        <w:separator/>
      </w:r>
    </w:p>
  </w:endnote>
  <w:endnote w:type="continuationSeparator" w:id="0">
    <w:p w14:paraId="3DD4B630" w14:textId="77777777" w:rsidR="007B2792" w:rsidRDefault="007B27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28524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58433F" w14:textId="77777777" w:rsidR="008019BA" w:rsidRDefault="00617A95"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92A0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38DDD5" w14:textId="77777777" w:rsidR="007B2792" w:rsidRDefault="007B2792">
      <w:pPr>
        <w:spacing w:after="0" w:line="240" w:lineRule="auto"/>
      </w:pPr>
      <w:r>
        <w:separator/>
      </w:r>
    </w:p>
  </w:footnote>
  <w:footnote w:type="continuationSeparator" w:id="0">
    <w:p w14:paraId="551D6F3F" w14:textId="77777777" w:rsidR="007B2792" w:rsidRDefault="007B27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8208F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F3A9C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5EE897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1A67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E802E5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6BE38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98E615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4AEF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12C994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FABCAA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9D79A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AD34F7C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2C190004"/>
    <w:multiLevelType w:val="hybridMultilevel"/>
    <w:tmpl w:val="84A4F6C8"/>
    <w:lvl w:ilvl="0" w:tplc="1C7E5174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AA128F"/>
    <w:multiLevelType w:val="multilevel"/>
    <w:tmpl w:val="EE5A841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4C29108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62FA5080"/>
    <w:multiLevelType w:val="multilevel"/>
    <w:tmpl w:val="44F26F1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6E29583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0385202"/>
    <w:multiLevelType w:val="hybridMultilevel"/>
    <w:tmpl w:val="C13A5756"/>
    <w:lvl w:ilvl="0" w:tplc="EFC059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3380492">
    <w:abstractNumId w:val="8"/>
  </w:num>
  <w:num w:numId="2" w16cid:durableId="1563831652">
    <w:abstractNumId w:val="8"/>
  </w:num>
  <w:num w:numId="3" w16cid:durableId="1555043736">
    <w:abstractNumId w:val="9"/>
  </w:num>
  <w:num w:numId="4" w16cid:durableId="1061096746">
    <w:abstractNumId w:val="8"/>
    <w:lvlOverride w:ilvl="0">
      <w:lvl w:ilvl="0">
        <w:start w:val="1"/>
        <w:numFmt w:val="decimal"/>
        <w:lvlText w:val="%1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</w:num>
  <w:num w:numId="5" w16cid:durableId="1810199850">
    <w:abstractNumId w:val="12"/>
  </w:num>
  <w:num w:numId="6" w16cid:durableId="291910779">
    <w:abstractNumId w:val="7"/>
  </w:num>
  <w:num w:numId="7" w16cid:durableId="647586692">
    <w:abstractNumId w:val="6"/>
  </w:num>
  <w:num w:numId="8" w16cid:durableId="1108232327">
    <w:abstractNumId w:val="5"/>
  </w:num>
  <w:num w:numId="9" w16cid:durableId="972252587">
    <w:abstractNumId w:val="4"/>
  </w:num>
  <w:num w:numId="10" w16cid:durableId="2096973072">
    <w:abstractNumId w:val="3"/>
  </w:num>
  <w:num w:numId="11" w16cid:durableId="1006516967">
    <w:abstractNumId w:val="2"/>
  </w:num>
  <w:num w:numId="12" w16cid:durableId="527377974">
    <w:abstractNumId w:val="1"/>
  </w:num>
  <w:num w:numId="13" w16cid:durableId="633487246">
    <w:abstractNumId w:val="0"/>
  </w:num>
  <w:num w:numId="14" w16cid:durableId="2060321768">
    <w:abstractNumId w:val="8"/>
    <w:lvlOverride w:ilvl="0">
      <w:startOverride w:val="1"/>
    </w:lvlOverride>
  </w:num>
  <w:num w:numId="15" w16cid:durableId="476387134">
    <w:abstractNumId w:val="8"/>
  </w:num>
  <w:num w:numId="16" w16cid:durableId="957487743">
    <w:abstractNumId w:val="17"/>
  </w:num>
  <w:num w:numId="17" w16cid:durableId="469636350">
    <w:abstractNumId w:val="16"/>
  </w:num>
  <w:num w:numId="18" w16cid:durableId="127169108">
    <w:abstractNumId w:val="10"/>
  </w:num>
  <w:num w:numId="19" w16cid:durableId="1677541241">
    <w:abstractNumId w:val="14"/>
  </w:num>
  <w:num w:numId="20" w16cid:durableId="896278681">
    <w:abstractNumId w:val="15"/>
  </w:num>
  <w:num w:numId="21" w16cid:durableId="1805613597">
    <w:abstractNumId w:val="13"/>
  </w:num>
  <w:num w:numId="22" w16cid:durableId="10782101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"/>
  <w:hideSpellingErrors/>
  <w:activeWritingStyle w:appName="MSWord" w:lang="en-US" w:vendorID="64" w:dllVersion="0" w:nlCheck="1" w:checkStyle="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5C4"/>
    <w:rsid w:val="000001D7"/>
    <w:rsid w:val="0000169C"/>
    <w:rsid w:val="00032DC3"/>
    <w:rsid w:val="00047155"/>
    <w:rsid w:val="000A513E"/>
    <w:rsid w:val="000C3C74"/>
    <w:rsid w:val="000C5245"/>
    <w:rsid w:val="000C53A4"/>
    <w:rsid w:val="000D2148"/>
    <w:rsid w:val="00104BB1"/>
    <w:rsid w:val="001064BB"/>
    <w:rsid w:val="00107143"/>
    <w:rsid w:val="00110C16"/>
    <w:rsid w:val="00112F8B"/>
    <w:rsid w:val="001205C4"/>
    <w:rsid w:val="0012395C"/>
    <w:rsid w:val="0015494B"/>
    <w:rsid w:val="00170B77"/>
    <w:rsid w:val="00190566"/>
    <w:rsid w:val="001C23DE"/>
    <w:rsid w:val="001C2DC6"/>
    <w:rsid w:val="001C6DD9"/>
    <w:rsid w:val="001C7CB6"/>
    <w:rsid w:val="001D2524"/>
    <w:rsid w:val="001E50A8"/>
    <w:rsid w:val="001E5267"/>
    <w:rsid w:val="001F1C62"/>
    <w:rsid w:val="001F5C22"/>
    <w:rsid w:val="00257B7B"/>
    <w:rsid w:val="00267233"/>
    <w:rsid w:val="0027359D"/>
    <w:rsid w:val="00296C09"/>
    <w:rsid w:val="002B7722"/>
    <w:rsid w:val="002B7CA2"/>
    <w:rsid w:val="002D0DE3"/>
    <w:rsid w:val="002D46B8"/>
    <w:rsid w:val="002E6C3B"/>
    <w:rsid w:val="003101EF"/>
    <w:rsid w:val="003103CE"/>
    <w:rsid w:val="00341482"/>
    <w:rsid w:val="00347429"/>
    <w:rsid w:val="003853D4"/>
    <w:rsid w:val="003B2C6A"/>
    <w:rsid w:val="003B47BF"/>
    <w:rsid w:val="003D6760"/>
    <w:rsid w:val="003D77D8"/>
    <w:rsid w:val="003E3490"/>
    <w:rsid w:val="003E544D"/>
    <w:rsid w:val="003F6882"/>
    <w:rsid w:val="00404F78"/>
    <w:rsid w:val="004225FD"/>
    <w:rsid w:val="0042723B"/>
    <w:rsid w:val="00435F01"/>
    <w:rsid w:val="0043657E"/>
    <w:rsid w:val="00462339"/>
    <w:rsid w:val="0047254A"/>
    <w:rsid w:val="004776A5"/>
    <w:rsid w:val="00482957"/>
    <w:rsid w:val="004A21CE"/>
    <w:rsid w:val="004D389D"/>
    <w:rsid w:val="004E608F"/>
    <w:rsid w:val="00510A0C"/>
    <w:rsid w:val="00545710"/>
    <w:rsid w:val="0057290A"/>
    <w:rsid w:val="00590AE5"/>
    <w:rsid w:val="005A5B4C"/>
    <w:rsid w:val="005A6F95"/>
    <w:rsid w:val="005B67D5"/>
    <w:rsid w:val="005B6993"/>
    <w:rsid w:val="005C2AD3"/>
    <w:rsid w:val="005C412A"/>
    <w:rsid w:val="005E0CCE"/>
    <w:rsid w:val="005F5FA8"/>
    <w:rsid w:val="005F755A"/>
    <w:rsid w:val="00605014"/>
    <w:rsid w:val="00617A95"/>
    <w:rsid w:val="00620962"/>
    <w:rsid w:val="00630043"/>
    <w:rsid w:val="00652B14"/>
    <w:rsid w:val="0065400F"/>
    <w:rsid w:val="006757AF"/>
    <w:rsid w:val="006A55D5"/>
    <w:rsid w:val="006B0620"/>
    <w:rsid w:val="006B086C"/>
    <w:rsid w:val="006B18BC"/>
    <w:rsid w:val="006B196D"/>
    <w:rsid w:val="006C5FCC"/>
    <w:rsid w:val="006E6C5A"/>
    <w:rsid w:val="007003B1"/>
    <w:rsid w:val="00704DB4"/>
    <w:rsid w:val="00705CBF"/>
    <w:rsid w:val="007139A7"/>
    <w:rsid w:val="0073511A"/>
    <w:rsid w:val="00745EB8"/>
    <w:rsid w:val="007661AD"/>
    <w:rsid w:val="00786158"/>
    <w:rsid w:val="0079250A"/>
    <w:rsid w:val="007B144E"/>
    <w:rsid w:val="007B2792"/>
    <w:rsid w:val="007C32FA"/>
    <w:rsid w:val="007D6A21"/>
    <w:rsid w:val="007F5269"/>
    <w:rsid w:val="007F7CB2"/>
    <w:rsid w:val="008019BA"/>
    <w:rsid w:val="0082019B"/>
    <w:rsid w:val="008211F7"/>
    <w:rsid w:val="0083273E"/>
    <w:rsid w:val="008458B1"/>
    <w:rsid w:val="008518C3"/>
    <w:rsid w:val="00860D29"/>
    <w:rsid w:val="00864B64"/>
    <w:rsid w:val="008658A5"/>
    <w:rsid w:val="0087526E"/>
    <w:rsid w:val="00877DFD"/>
    <w:rsid w:val="00882877"/>
    <w:rsid w:val="00893F68"/>
    <w:rsid w:val="008A55E9"/>
    <w:rsid w:val="008C5514"/>
    <w:rsid w:val="008C77EB"/>
    <w:rsid w:val="008D529F"/>
    <w:rsid w:val="008E0A19"/>
    <w:rsid w:val="008F5F33"/>
    <w:rsid w:val="008F7439"/>
    <w:rsid w:val="00907B7F"/>
    <w:rsid w:val="00910906"/>
    <w:rsid w:val="00921348"/>
    <w:rsid w:val="009235CA"/>
    <w:rsid w:val="0092709F"/>
    <w:rsid w:val="009320C1"/>
    <w:rsid w:val="0096284C"/>
    <w:rsid w:val="009729B9"/>
    <w:rsid w:val="00992A06"/>
    <w:rsid w:val="009A58C8"/>
    <w:rsid w:val="009A6EED"/>
    <w:rsid w:val="009B6245"/>
    <w:rsid w:val="009C21F3"/>
    <w:rsid w:val="009D1ECE"/>
    <w:rsid w:val="00A033F2"/>
    <w:rsid w:val="00A13583"/>
    <w:rsid w:val="00A37847"/>
    <w:rsid w:val="00A51CD9"/>
    <w:rsid w:val="00A57C41"/>
    <w:rsid w:val="00A805D4"/>
    <w:rsid w:val="00A815B5"/>
    <w:rsid w:val="00A834A3"/>
    <w:rsid w:val="00A857DC"/>
    <w:rsid w:val="00A909D3"/>
    <w:rsid w:val="00A95C40"/>
    <w:rsid w:val="00AA2295"/>
    <w:rsid w:val="00B45C2B"/>
    <w:rsid w:val="00B46E42"/>
    <w:rsid w:val="00B61D75"/>
    <w:rsid w:val="00B643F0"/>
    <w:rsid w:val="00BC39EA"/>
    <w:rsid w:val="00BE3644"/>
    <w:rsid w:val="00C1064E"/>
    <w:rsid w:val="00C23D9B"/>
    <w:rsid w:val="00C64DE6"/>
    <w:rsid w:val="00C852B4"/>
    <w:rsid w:val="00CA4078"/>
    <w:rsid w:val="00CA5C37"/>
    <w:rsid w:val="00CB1299"/>
    <w:rsid w:val="00CB16D4"/>
    <w:rsid w:val="00CB5BC0"/>
    <w:rsid w:val="00CC105B"/>
    <w:rsid w:val="00CC4DB9"/>
    <w:rsid w:val="00CD21A0"/>
    <w:rsid w:val="00CF7FD0"/>
    <w:rsid w:val="00D045E0"/>
    <w:rsid w:val="00D4614F"/>
    <w:rsid w:val="00D679B8"/>
    <w:rsid w:val="00DC0924"/>
    <w:rsid w:val="00DC0D12"/>
    <w:rsid w:val="00DC6504"/>
    <w:rsid w:val="00DE08A9"/>
    <w:rsid w:val="00DF3A4C"/>
    <w:rsid w:val="00DF4E74"/>
    <w:rsid w:val="00E1408C"/>
    <w:rsid w:val="00E20B38"/>
    <w:rsid w:val="00E3455F"/>
    <w:rsid w:val="00E34E17"/>
    <w:rsid w:val="00E54F8E"/>
    <w:rsid w:val="00E57375"/>
    <w:rsid w:val="00E609B6"/>
    <w:rsid w:val="00E739F7"/>
    <w:rsid w:val="00E80060"/>
    <w:rsid w:val="00E84F99"/>
    <w:rsid w:val="00E934D4"/>
    <w:rsid w:val="00E968A2"/>
    <w:rsid w:val="00EA1E9F"/>
    <w:rsid w:val="00ED54FE"/>
    <w:rsid w:val="00ED6E87"/>
    <w:rsid w:val="00EF17B6"/>
    <w:rsid w:val="00EF453D"/>
    <w:rsid w:val="00EF7454"/>
    <w:rsid w:val="00F124B6"/>
    <w:rsid w:val="00F1727D"/>
    <w:rsid w:val="00F458BF"/>
    <w:rsid w:val="00F7567B"/>
    <w:rsid w:val="00F9752B"/>
    <w:rsid w:val="00FA3EC0"/>
    <w:rsid w:val="00FC323A"/>
    <w:rsid w:val="00FC5022"/>
    <w:rsid w:val="00FD5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E470EE"/>
  <w15:chartTrackingRefBased/>
  <w15:docId w15:val="{47234D92-39AC-496C-BE5E-7D472C141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666660" w:themeColor="text2" w:themeTint="BF"/>
        <w:sz w:val="24"/>
        <w:szCs w:val="24"/>
        <w:lang w:val="en-US" w:eastAsia="ja-JP" w:bidi="ar-SA"/>
      </w:rPr>
    </w:rPrDefault>
    <w:pPrDefault>
      <w:pPr>
        <w:spacing w:after="36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34A3"/>
  </w:style>
  <w:style w:type="paragraph" w:styleId="Heading1">
    <w:name w:val="heading 1"/>
    <w:basedOn w:val="Normal"/>
    <w:next w:val="Normal"/>
    <w:link w:val="Heading1Char"/>
    <w:uiPriority w:val="9"/>
    <w:qFormat/>
    <w:rsid w:val="0079250A"/>
    <w:pPr>
      <w:keepNext/>
      <w:keepLines/>
      <w:spacing w:before="400" w:after="160"/>
      <w:contextualSpacing/>
      <w:outlineLvl w:val="0"/>
    </w:pPr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21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BF5B00" w:themeColor="accent1" w:themeShade="BF"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617A95"/>
    <w:pPr>
      <w:keepNext/>
      <w:keepLines/>
      <w:spacing w:before="340" w:after="120"/>
      <w:contextualSpacing/>
      <w:outlineLvl w:val="3"/>
    </w:pPr>
    <w:rPr>
      <w:rFonts w:asciiTheme="majorHAnsi" w:eastAsiaTheme="majorEastAsia" w:hAnsiTheme="majorHAnsi" w:cstheme="majorBidi"/>
      <w:iCs/>
      <w:color w:val="BF5B0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7A95"/>
    <w:pPr>
      <w:keepNext/>
      <w:keepLines/>
      <w:spacing w:before="340" w:after="120"/>
      <w:contextualSpacing/>
      <w:outlineLvl w:val="4"/>
    </w:pPr>
    <w:rPr>
      <w:rFonts w:asciiTheme="majorHAnsi" w:eastAsiaTheme="majorEastAsia" w:hAnsiTheme="majorHAnsi" w:cstheme="majorBidi"/>
      <w:i/>
      <w:color w:val="BF5B0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7A95"/>
    <w:pPr>
      <w:keepNext/>
      <w:keepLines/>
      <w:spacing w:before="340" w:after="120"/>
      <w:contextualSpacing/>
      <w:outlineLvl w:val="5"/>
    </w:pPr>
    <w:rPr>
      <w:rFonts w:asciiTheme="majorHAnsi" w:eastAsiaTheme="majorEastAsia" w:hAnsiTheme="majorHAnsi" w:cstheme="majorBidi"/>
      <w:b/>
      <w:color w:val="BF5B00" w:themeColor="accent1" w:themeShade="BF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7A95"/>
    <w:pPr>
      <w:keepNext/>
      <w:keepLines/>
      <w:spacing w:before="340" w:after="120"/>
      <w:contextualSpacing/>
      <w:outlineLvl w:val="6"/>
    </w:pPr>
    <w:rPr>
      <w:rFonts w:asciiTheme="majorHAnsi" w:eastAsiaTheme="majorEastAsia" w:hAnsiTheme="majorHAnsi" w:cstheme="majorBidi"/>
      <w:b/>
      <w:i/>
      <w:iCs/>
      <w:color w:val="BF5B00" w:themeColor="accent1" w:themeShade="BF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7A95"/>
    <w:pPr>
      <w:keepNext/>
      <w:keepLines/>
      <w:spacing w:before="340" w:after="120"/>
      <w:contextualSpacing/>
      <w:outlineLvl w:val="7"/>
    </w:pPr>
    <w:rPr>
      <w:rFonts w:asciiTheme="majorHAnsi" w:eastAsiaTheme="majorEastAsia" w:hAnsiTheme="majorHAnsi" w:cstheme="majorBidi"/>
      <w:color w:val="BF5B00" w:themeColor="accent1" w:themeShade="BF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7A95"/>
    <w:pPr>
      <w:keepNext/>
      <w:keepLines/>
      <w:spacing w:before="340" w:after="120"/>
      <w:contextualSpacing/>
      <w:outlineLvl w:val="8"/>
    </w:pPr>
    <w:rPr>
      <w:rFonts w:asciiTheme="majorHAnsi" w:eastAsiaTheme="majorEastAsia" w:hAnsiTheme="majorHAnsi" w:cstheme="majorBidi"/>
      <w:i/>
      <w:iCs/>
      <w:color w:val="BF5B00" w:themeColor="accent1" w:themeShade="BF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E934D4"/>
    <w:pPr>
      <w:pBdr>
        <w:bottom w:val="single" w:sz="48" w:space="22" w:color="454541" w:themeColor="text2" w:themeTint="E6"/>
      </w:pBdr>
      <w:spacing w:after="400" w:line="240" w:lineRule="auto"/>
      <w:contextualSpacing/>
    </w:pPr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934D4"/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9250A"/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7A95"/>
    <w:rPr>
      <w:rFonts w:asciiTheme="majorHAnsi" w:eastAsiaTheme="majorEastAsia" w:hAnsiTheme="majorHAnsi" w:cstheme="majorBidi"/>
      <w:i/>
      <w:color w:val="BF5B0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7A95"/>
    <w:rPr>
      <w:rFonts w:asciiTheme="majorHAnsi" w:eastAsiaTheme="majorEastAsia" w:hAnsiTheme="majorHAnsi" w:cstheme="majorBidi"/>
      <w:b/>
      <w:color w:val="BF5B00" w:themeColor="accent1" w:themeShade="BF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7A95"/>
    <w:rPr>
      <w:rFonts w:asciiTheme="majorHAnsi" w:eastAsiaTheme="majorEastAsia" w:hAnsiTheme="majorHAnsi" w:cstheme="majorBidi"/>
      <w:b/>
      <w:i/>
      <w:iCs/>
      <w:color w:val="BF5B00" w:themeColor="accent1" w:themeShade="BF"/>
      <w:sz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7A95"/>
    <w:rPr>
      <w:rFonts w:asciiTheme="majorHAnsi" w:eastAsiaTheme="majorEastAsia" w:hAnsiTheme="majorHAnsi" w:cstheme="majorBidi"/>
      <w:color w:val="BF5B00" w:themeColor="accent1" w:themeShade="BF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7A95"/>
    <w:rPr>
      <w:rFonts w:asciiTheme="majorHAnsi" w:eastAsiaTheme="majorEastAsia" w:hAnsiTheme="majorHAnsi" w:cstheme="majorBidi"/>
      <w:i/>
      <w:iCs/>
      <w:color w:val="BF5B00" w:themeColor="accent1" w:themeShade="BF"/>
      <w:sz w:val="22"/>
      <w:szCs w:val="21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617A95"/>
    <w:pPr>
      <w:numPr>
        <w:ilvl w:val="1"/>
      </w:numPr>
      <w:spacing w:after="480"/>
      <w:contextualSpacing/>
    </w:pPr>
    <w:rPr>
      <w:rFonts w:eastAsiaTheme="minorEastAsia"/>
      <w:color w:val="BF5B00" w:themeColor="accent1" w:themeShade="BF"/>
      <w:sz w:val="3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617A95"/>
    <w:rPr>
      <w:rFonts w:eastAsiaTheme="minorEastAsia"/>
      <w:color w:val="BF5B00" w:themeColor="accent1" w:themeShade="BF"/>
      <w:sz w:val="34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666660" w:themeColor="text2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454541" w:themeColor="text2" w:themeTint="E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666660" w:themeColor="text2" w:themeTint="BF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20" w:after="320"/>
    </w:pPr>
    <w:rPr>
      <w:i/>
      <w:iCs/>
      <w:sz w:val="34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4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20" w:after="320"/>
    </w:pPr>
    <w:rPr>
      <w:b/>
      <w:i/>
      <w:iCs/>
      <w:color w:val="454541" w:themeColor="text2" w:themeTint="E6"/>
      <w:sz w:val="34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454541" w:themeColor="text2" w:themeTint="E6"/>
      <w:sz w:val="3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666660" w:themeColor="text2" w:themeTint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666660" w:themeColor="text2" w:themeTint="BF"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17A95"/>
    <w:pPr>
      <w:spacing w:after="200" w:line="240" w:lineRule="auto"/>
    </w:pPr>
    <w:rPr>
      <w:i/>
      <w:iCs/>
      <w:sz w:val="2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617A95"/>
    <w:rPr>
      <w:color w:val="595959" w:themeColor="text1" w:themeTint="A6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17A95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7A95"/>
    <w:rPr>
      <w:rFonts w:ascii="Segoe UI" w:hAnsi="Segoe UI" w:cs="Segoe UI"/>
      <w:sz w:val="22"/>
      <w:szCs w:val="18"/>
    </w:rPr>
  </w:style>
  <w:style w:type="paragraph" w:styleId="BlockText">
    <w:name w:val="Block Text"/>
    <w:basedOn w:val="Normal"/>
    <w:uiPriority w:val="99"/>
    <w:semiHidden/>
    <w:unhideWhenUsed/>
    <w:rsid w:val="00617A95"/>
    <w:pPr>
      <w:pBdr>
        <w:top w:val="single" w:sz="2" w:space="10" w:color="BF5B00" w:themeColor="accent1" w:themeShade="BF" w:shadow="1"/>
        <w:left w:val="single" w:sz="2" w:space="10" w:color="BF5B00" w:themeColor="accent1" w:themeShade="BF" w:shadow="1"/>
        <w:bottom w:val="single" w:sz="2" w:space="10" w:color="BF5B00" w:themeColor="accent1" w:themeShade="BF" w:shadow="1"/>
        <w:right w:val="single" w:sz="2" w:space="10" w:color="BF5B00" w:themeColor="accent1" w:themeShade="BF" w:shadow="1"/>
      </w:pBdr>
      <w:ind w:left="1152" w:right="1152"/>
    </w:pPr>
    <w:rPr>
      <w:rFonts w:eastAsiaTheme="minorEastAsia"/>
      <w:i/>
      <w:iCs/>
      <w:color w:val="BF5B00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17A95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17A95"/>
    <w:rPr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17A95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17A95"/>
    <w:rPr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17A9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7A95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7A95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7A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7A95"/>
    <w:rPr>
      <w:b/>
      <w:bCs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17A95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17A95"/>
    <w:rPr>
      <w:rFonts w:ascii="Segoe UI" w:hAnsi="Segoe UI" w:cs="Segoe UI"/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17A95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17A95"/>
    <w:rPr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17A95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17A95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17A95"/>
    <w:rPr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17A95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17A9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7A95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7A95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17A95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617A95"/>
    <w:rPr>
      <w:color w:val="9B4A06" w:themeColor="accent5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617A9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17A9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17A95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17A95"/>
    <w:rPr>
      <w:rFonts w:ascii="Consolas" w:hAnsi="Consolas"/>
      <w:sz w:val="22"/>
      <w:szCs w:val="21"/>
    </w:rPr>
  </w:style>
  <w:style w:type="paragraph" w:customStyle="1" w:styleId="Programstyle">
    <w:name w:val="Program style"/>
    <w:next w:val="Normal"/>
    <w:link w:val="ProgramstyleChar"/>
    <w:qFormat/>
    <w:rsid w:val="004A21CE"/>
    <w:pPr>
      <w:autoSpaceDE w:val="0"/>
      <w:autoSpaceDN w:val="0"/>
      <w:adjustRightInd w:val="0"/>
      <w:spacing w:after="0" w:line="360" w:lineRule="auto"/>
    </w:pPr>
    <w:rPr>
      <w:rFonts w:cstheme="minorHAnsi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A21CE"/>
    <w:rPr>
      <w:rFonts w:asciiTheme="majorHAnsi" w:eastAsiaTheme="majorEastAsia" w:hAnsiTheme="majorHAnsi" w:cstheme="majorBidi"/>
      <w:color w:val="BF5B00" w:themeColor="accent1" w:themeShade="BF"/>
      <w:sz w:val="26"/>
      <w:szCs w:val="26"/>
    </w:rPr>
  </w:style>
  <w:style w:type="character" w:customStyle="1" w:styleId="ProgramstyleChar">
    <w:name w:val="Program style Char"/>
    <w:basedOn w:val="DefaultParagraphFont"/>
    <w:link w:val="Programstyle"/>
    <w:rsid w:val="004A21CE"/>
    <w:rPr>
      <w:rFonts w:cstheme="minorHAnsi"/>
      <w:szCs w:val="36"/>
    </w:rPr>
  </w:style>
  <w:style w:type="character" w:styleId="UnresolvedMention">
    <w:name w:val="Unresolved Mention"/>
    <w:basedOn w:val="DefaultParagraphFont"/>
    <w:uiPriority w:val="99"/>
    <w:semiHidden/>
    <w:unhideWhenUsed/>
    <w:rsid w:val="00B45C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7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0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9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82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2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87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6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6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3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65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4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0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1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2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5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52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45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52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1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2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37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12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0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9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3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25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8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3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27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9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98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03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92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7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0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88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0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29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8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3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26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2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4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57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8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4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32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1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6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8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67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2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8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3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23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3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60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35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53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6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09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42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81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65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2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76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0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9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0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94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9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87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8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0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2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4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0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56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43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9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46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9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6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83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1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8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05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24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65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63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6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7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7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8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2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7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04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3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04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08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10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1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13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1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1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6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50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53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8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96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4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49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3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74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8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6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25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65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9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46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3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8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3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71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97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7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7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1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87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5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6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48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6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83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0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84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2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07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7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66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40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23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7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1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5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0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93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63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70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5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9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64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55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1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50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22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0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75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2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2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05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78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0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6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29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27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39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05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13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90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4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59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6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2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0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0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5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1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02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1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23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8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33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6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3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94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6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96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48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6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1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0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7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7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8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41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9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7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0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20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3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02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2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77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45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0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62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1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3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32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3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5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36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2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90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9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4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07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15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95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9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14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8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5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8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77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4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4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4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9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6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84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2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8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38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36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71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1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5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16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82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0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31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5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67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0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36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7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70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8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9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37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3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8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gup\AppData\Roaming\Microsoft\Templates\Write%20a%20Journal.dotx" TargetMode="Externa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31312E"/>
      </a:dk2>
      <a:lt2>
        <a:srgbClr val="FDFBF9"/>
      </a:lt2>
      <a:accent1>
        <a:srgbClr val="FF7A00"/>
      </a:accent1>
      <a:accent2>
        <a:srgbClr val="FF6275"/>
      </a:accent2>
      <a:accent3>
        <a:srgbClr val="9CC346"/>
      </a:accent3>
      <a:accent4>
        <a:srgbClr val="A96EB6"/>
      </a:accent4>
      <a:accent5>
        <a:srgbClr val="F89A4A"/>
      </a:accent5>
      <a:accent6>
        <a:srgbClr val="E7D364"/>
      </a:accent6>
      <a:hlink>
        <a:srgbClr val="34B6C3"/>
      </a:hlink>
      <a:folHlink>
        <a:srgbClr val="844991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E0ED0E-294D-4B2C-A14E-5AE5AF4E9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Write a Journal.dotx</Template>
  <TotalTime>3931</TotalTime>
  <Pages>47</Pages>
  <Words>1119</Words>
  <Characters>6381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Shashwat Gupta</dc:creator>
  <cp:keywords/>
  <dc:description/>
  <cp:lastModifiedBy>SHASHWAT GUPTA</cp:lastModifiedBy>
  <cp:revision>164</cp:revision>
  <cp:lastPrinted>2021-12-21T07:09:00Z</cp:lastPrinted>
  <dcterms:created xsi:type="dcterms:W3CDTF">2021-11-20T08:25:00Z</dcterms:created>
  <dcterms:modified xsi:type="dcterms:W3CDTF">2022-08-08T19:23:00Z</dcterms:modified>
</cp:coreProperties>
</file>